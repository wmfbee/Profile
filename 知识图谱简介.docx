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2F6" w:rsidRDefault="000F1672" w:rsidP="000F1672">
      <w:pPr>
        <w:pStyle w:val="af2"/>
        <w:spacing w:before="120" w:after="240"/>
        <w:ind w:left="238" w:hanging="238"/>
      </w:pPr>
      <w:r>
        <w:rPr>
          <w:rFonts w:hint="eastAsia"/>
        </w:rPr>
        <w:t>知识图谱简介</w:t>
      </w:r>
    </w:p>
    <w:p w:rsidR="006038B4" w:rsidRDefault="006038B4" w:rsidP="001374A5">
      <w:pPr>
        <w:pStyle w:val="1"/>
        <w:spacing w:before="120" w:after="240"/>
        <w:rPr>
          <w:rFonts w:hint="eastAsia"/>
        </w:rPr>
      </w:pPr>
      <w:r>
        <w:rPr>
          <w:rFonts w:hint="eastAsia"/>
        </w:rPr>
        <w:t>简介</w:t>
      </w:r>
    </w:p>
    <w:p w:rsidR="009D0D2F" w:rsidRDefault="005B6C8E" w:rsidP="009D0D2F">
      <w:pPr>
        <w:pStyle w:val="2"/>
        <w:spacing w:before="120" w:after="120"/>
        <w:rPr>
          <w:rFonts w:hint="eastAsia"/>
        </w:rPr>
      </w:pPr>
      <w:r>
        <w:rPr>
          <w:rFonts w:hint="eastAsia"/>
        </w:rPr>
        <w:t>知识图谱构建</w:t>
      </w:r>
    </w:p>
    <w:p w:rsidR="009D0D2F" w:rsidRPr="009D0D2F" w:rsidRDefault="009D0D2F" w:rsidP="009D0D2F">
      <w:pPr>
        <w:ind w:firstLine="480"/>
        <w:rPr>
          <w:rFonts w:hint="eastAsia"/>
        </w:rPr>
      </w:pPr>
      <w:r>
        <w:rPr>
          <w:rFonts w:hint="eastAsia"/>
        </w:rPr>
        <w:t>知识图谱的</w:t>
      </w:r>
      <w:r w:rsidRPr="006F038D">
        <w:rPr>
          <w:rFonts w:hint="eastAsia"/>
          <w:color w:val="FF0000"/>
        </w:rPr>
        <w:t>构建架构图</w:t>
      </w:r>
      <w:r>
        <w:rPr>
          <w:rFonts w:hint="eastAsia"/>
        </w:rPr>
        <w:t>如下：</w:t>
      </w:r>
    </w:p>
    <w:p w:rsidR="009D0D2F" w:rsidRDefault="009D0D2F" w:rsidP="009D0D2F">
      <w:pPr>
        <w:pStyle w:val="a4"/>
        <w:rPr>
          <w:rFonts w:hint="eastAsia"/>
        </w:rPr>
      </w:pPr>
      <w:r>
        <w:rPr>
          <w:noProof/>
        </w:rPr>
        <w:drawing>
          <wp:inline distT="0" distB="0" distL="0" distR="0" wp14:anchorId="120BEC0F" wp14:editId="6E6BB810">
            <wp:extent cx="5759450" cy="2465765"/>
            <wp:effectExtent l="0" t="0" r="0" b="0"/>
            <wp:docPr id="1" name="图片 1" descr="å¾®ä¿¡å¾ç_20170930153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å¾®ä¿¡å¾ç_2017093015300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46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C8E" w:rsidRDefault="005B6C8E" w:rsidP="005B6C8E">
      <w:pPr>
        <w:ind w:firstLine="48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知识图谱在逻辑上可分为模式层与数据层两个层次，数据层主要是由一系列的事实组成，而知识将以事实为单位进行存储。如果用</w:t>
      </w:r>
      <w:r>
        <w:rPr>
          <w:rFonts w:hint="eastAsia"/>
          <w:shd w:val="clear" w:color="auto" w:fill="FFFFFF"/>
        </w:rPr>
        <w:t>(</w:t>
      </w:r>
      <w:r>
        <w:rPr>
          <w:rFonts w:hint="eastAsia"/>
          <w:shd w:val="clear" w:color="auto" w:fill="FFFFFF"/>
        </w:rPr>
        <w:t>实体</w:t>
      </w:r>
      <w:r>
        <w:rPr>
          <w:rFonts w:hint="eastAsia"/>
          <w:shd w:val="clear" w:color="auto" w:fill="FFFFFF"/>
        </w:rPr>
        <w:t>1</w:t>
      </w:r>
      <w:r>
        <w:rPr>
          <w:rFonts w:hint="eastAsia"/>
          <w:shd w:val="clear" w:color="auto" w:fill="FFFFFF"/>
        </w:rPr>
        <w:t>，关系，实体</w:t>
      </w:r>
      <w:r>
        <w:rPr>
          <w:rFonts w:hint="eastAsia"/>
          <w:shd w:val="clear" w:color="auto" w:fill="FFFFFF"/>
        </w:rPr>
        <w:t>2)</w:t>
      </w:r>
      <w:r>
        <w:rPr>
          <w:rFonts w:hint="eastAsia"/>
          <w:shd w:val="clear" w:color="auto" w:fill="FFFFFF"/>
        </w:rPr>
        <w:t>、</w:t>
      </w:r>
      <w:r>
        <w:rPr>
          <w:rFonts w:hint="eastAsia"/>
          <w:shd w:val="clear" w:color="auto" w:fill="FFFFFF"/>
        </w:rPr>
        <w:t>(</w:t>
      </w:r>
      <w:r>
        <w:rPr>
          <w:rFonts w:hint="eastAsia"/>
          <w:shd w:val="clear" w:color="auto" w:fill="FFFFFF"/>
        </w:rPr>
        <w:t>实体、属性，属性值</w:t>
      </w:r>
      <w:r>
        <w:rPr>
          <w:rFonts w:hint="eastAsia"/>
          <w:shd w:val="clear" w:color="auto" w:fill="FFFFFF"/>
        </w:rPr>
        <w:t>)</w:t>
      </w:r>
      <w:r>
        <w:rPr>
          <w:rFonts w:hint="eastAsia"/>
          <w:shd w:val="clear" w:color="auto" w:fill="FFFFFF"/>
        </w:rPr>
        <w:t>这样的三元组来表达事实，可选择图数据库作为存储介质，例如开源的</w:t>
      </w:r>
      <w:r>
        <w:rPr>
          <w:rFonts w:hint="eastAsia"/>
          <w:shd w:val="clear" w:color="auto" w:fill="FFFFFF"/>
        </w:rPr>
        <w:t>Neo4j[7]</w:t>
      </w:r>
      <w:r>
        <w:rPr>
          <w:rFonts w:hint="eastAsia"/>
          <w:shd w:val="clear" w:color="auto" w:fill="FFFFFF"/>
        </w:rPr>
        <w:t>、</w:t>
      </w:r>
      <w:r>
        <w:rPr>
          <w:rFonts w:hint="eastAsia"/>
          <w:shd w:val="clear" w:color="auto" w:fill="FFFFFF"/>
        </w:rPr>
        <w:t>Twitter</w:t>
      </w:r>
      <w:r>
        <w:rPr>
          <w:rFonts w:hint="eastAsia"/>
          <w:shd w:val="clear" w:color="auto" w:fill="FFFFFF"/>
        </w:rPr>
        <w:t>的</w:t>
      </w:r>
      <w:proofErr w:type="spellStart"/>
      <w:r>
        <w:rPr>
          <w:rFonts w:hint="eastAsia"/>
          <w:shd w:val="clear" w:color="auto" w:fill="FFFFFF"/>
        </w:rPr>
        <w:t>FlockDB</w:t>
      </w:r>
      <w:proofErr w:type="spellEnd"/>
      <w:r>
        <w:rPr>
          <w:rFonts w:hint="eastAsia"/>
          <w:shd w:val="clear" w:color="auto" w:fill="FFFFFF"/>
        </w:rPr>
        <w:t>[8]</w:t>
      </w:r>
      <w:r>
        <w:rPr>
          <w:rFonts w:hint="eastAsia"/>
          <w:shd w:val="clear" w:color="auto" w:fill="FFFFFF"/>
        </w:rPr>
        <w:t>、</w:t>
      </w:r>
      <w:proofErr w:type="spellStart"/>
      <w:r>
        <w:rPr>
          <w:rFonts w:hint="eastAsia"/>
          <w:shd w:val="clear" w:color="auto" w:fill="FFFFFF"/>
        </w:rPr>
        <w:t>sones</w:t>
      </w:r>
      <w:proofErr w:type="spellEnd"/>
      <w:r>
        <w:rPr>
          <w:rFonts w:hint="eastAsia"/>
          <w:shd w:val="clear" w:color="auto" w:fill="FFFFFF"/>
        </w:rPr>
        <w:t>的</w:t>
      </w:r>
      <w:proofErr w:type="spellStart"/>
      <w:r>
        <w:rPr>
          <w:rFonts w:hint="eastAsia"/>
          <w:shd w:val="clear" w:color="auto" w:fill="FFFFFF"/>
        </w:rPr>
        <w:t>GraphDB</w:t>
      </w:r>
      <w:proofErr w:type="spellEnd"/>
      <w:r>
        <w:rPr>
          <w:rFonts w:hint="eastAsia"/>
          <w:shd w:val="clear" w:color="auto" w:fill="FFFFFF"/>
        </w:rPr>
        <w:t>[9]</w:t>
      </w:r>
      <w:r>
        <w:rPr>
          <w:rFonts w:hint="eastAsia"/>
          <w:shd w:val="clear" w:color="auto" w:fill="FFFFFF"/>
        </w:rPr>
        <w:t>等。模式层构建在数据层之上，是知识图谱的核心，通常采用本体库来管理知识图谱的模式层。本体是结构化知识库的概念模板，通过本体库而形成的知识库不仅层次结构较强，并且冗余程度较小。</w:t>
      </w:r>
      <w:r w:rsidRPr="005B6C8E">
        <w:rPr>
          <w:rFonts w:hint="eastAsia"/>
          <w:shd w:val="clear" w:color="auto" w:fill="FFFFFF"/>
        </w:rPr>
        <w:t>知识图谱在逻辑上可分为模式层与数据层两个层次，数据层主要是由一系列的事实组成，而知识将以事实为单位进行存储。如果用</w:t>
      </w:r>
      <w:r w:rsidRPr="005B6C8E">
        <w:rPr>
          <w:rFonts w:hint="eastAsia"/>
          <w:shd w:val="clear" w:color="auto" w:fill="FFFFFF"/>
        </w:rPr>
        <w:t>(</w:t>
      </w:r>
      <w:r w:rsidRPr="005B6C8E">
        <w:rPr>
          <w:rFonts w:hint="eastAsia"/>
          <w:shd w:val="clear" w:color="auto" w:fill="FFFFFF"/>
        </w:rPr>
        <w:t>实体</w:t>
      </w:r>
      <w:r w:rsidRPr="005B6C8E">
        <w:rPr>
          <w:rFonts w:hint="eastAsia"/>
          <w:shd w:val="clear" w:color="auto" w:fill="FFFFFF"/>
        </w:rPr>
        <w:t>1</w:t>
      </w:r>
      <w:r w:rsidRPr="005B6C8E">
        <w:rPr>
          <w:rFonts w:hint="eastAsia"/>
          <w:shd w:val="clear" w:color="auto" w:fill="FFFFFF"/>
        </w:rPr>
        <w:t>，关系，实体</w:t>
      </w:r>
      <w:r w:rsidRPr="005B6C8E">
        <w:rPr>
          <w:rFonts w:hint="eastAsia"/>
          <w:shd w:val="clear" w:color="auto" w:fill="FFFFFF"/>
        </w:rPr>
        <w:t>2)</w:t>
      </w:r>
      <w:r w:rsidRPr="005B6C8E">
        <w:rPr>
          <w:rFonts w:hint="eastAsia"/>
          <w:shd w:val="clear" w:color="auto" w:fill="FFFFFF"/>
        </w:rPr>
        <w:t>、</w:t>
      </w:r>
      <w:r w:rsidRPr="005B6C8E">
        <w:rPr>
          <w:rFonts w:hint="eastAsia"/>
          <w:shd w:val="clear" w:color="auto" w:fill="FFFFFF"/>
        </w:rPr>
        <w:t>(</w:t>
      </w:r>
      <w:r w:rsidRPr="005B6C8E">
        <w:rPr>
          <w:rFonts w:hint="eastAsia"/>
          <w:shd w:val="clear" w:color="auto" w:fill="FFFFFF"/>
        </w:rPr>
        <w:t>实体、属性，属性值</w:t>
      </w:r>
      <w:r w:rsidRPr="005B6C8E">
        <w:rPr>
          <w:rFonts w:hint="eastAsia"/>
          <w:shd w:val="clear" w:color="auto" w:fill="FFFFFF"/>
        </w:rPr>
        <w:t>)</w:t>
      </w:r>
      <w:r w:rsidRPr="005B6C8E">
        <w:rPr>
          <w:rFonts w:hint="eastAsia"/>
          <w:shd w:val="clear" w:color="auto" w:fill="FFFFFF"/>
        </w:rPr>
        <w:t>这样的三元组来表达事实，可选择图数据库作为存储介质，例如开源的</w:t>
      </w:r>
      <w:r w:rsidRPr="005B6C8E">
        <w:rPr>
          <w:rFonts w:hint="eastAsia"/>
          <w:shd w:val="clear" w:color="auto" w:fill="FFFFFF"/>
        </w:rPr>
        <w:t>Neo4j[7]</w:t>
      </w:r>
      <w:r w:rsidRPr="005B6C8E">
        <w:rPr>
          <w:rFonts w:hint="eastAsia"/>
          <w:shd w:val="clear" w:color="auto" w:fill="FFFFFF"/>
        </w:rPr>
        <w:t>、</w:t>
      </w:r>
      <w:r w:rsidRPr="005B6C8E">
        <w:rPr>
          <w:rFonts w:hint="eastAsia"/>
          <w:shd w:val="clear" w:color="auto" w:fill="FFFFFF"/>
        </w:rPr>
        <w:t>Twitter</w:t>
      </w:r>
      <w:r w:rsidRPr="005B6C8E">
        <w:rPr>
          <w:rFonts w:hint="eastAsia"/>
          <w:shd w:val="clear" w:color="auto" w:fill="FFFFFF"/>
        </w:rPr>
        <w:t>的</w:t>
      </w:r>
      <w:proofErr w:type="spellStart"/>
      <w:r w:rsidRPr="005B6C8E">
        <w:rPr>
          <w:rFonts w:hint="eastAsia"/>
          <w:shd w:val="clear" w:color="auto" w:fill="FFFFFF"/>
        </w:rPr>
        <w:t>FlockDB</w:t>
      </w:r>
      <w:proofErr w:type="spellEnd"/>
      <w:r w:rsidRPr="005B6C8E">
        <w:rPr>
          <w:rFonts w:hint="eastAsia"/>
          <w:shd w:val="clear" w:color="auto" w:fill="FFFFFF"/>
        </w:rPr>
        <w:t>[8]</w:t>
      </w:r>
      <w:r w:rsidRPr="005B6C8E">
        <w:rPr>
          <w:rFonts w:hint="eastAsia"/>
          <w:shd w:val="clear" w:color="auto" w:fill="FFFFFF"/>
        </w:rPr>
        <w:t>、</w:t>
      </w:r>
      <w:proofErr w:type="spellStart"/>
      <w:r w:rsidRPr="005B6C8E">
        <w:rPr>
          <w:rFonts w:hint="eastAsia"/>
          <w:shd w:val="clear" w:color="auto" w:fill="FFFFFF"/>
        </w:rPr>
        <w:t>sones</w:t>
      </w:r>
      <w:proofErr w:type="spellEnd"/>
      <w:r w:rsidRPr="005B6C8E">
        <w:rPr>
          <w:rFonts w:hint="eastAsia"/>
          <w:shd w:val="clear" w:color="auto" w:fill="FFFFFF"/>
        </w:rPr>
        <w:t>的</w:t>
      </w:r>
      <w:proofErr w:type="spellStart"/>
      <w:r w:rsidRPr="005B6C8E">
        <w:rPr>
          <w:rFonts w:hint="eastAsia"/>
          <w:shd w:val="clear" w:color="auto" w:fill="FFFFFF"/>
        </w:rPr>
        <w:t>GraphDB</w:t>
      </w:r>
      <w:proofErr w:type="spellEnd"/>
      <w:r w:rsidRPr="005B6C8E">
        <w:rPr>
          <w:rFonts w:hint="eastAsia"/>
          <w:shd w:val="clear" w:color="auto" w:fill="FFFFFF"/>
        </w:rPr>
        <w:t>[9]</w:t>
      </w:r>
      <w:r w:rsidRPr="005B6C8E">
        <w:rPr>
          <w:rFonts w:hint="eastAsia"/>
          <w:shd w:val="clear" w:color="auto" w:fill="FFFFFF"/>
        </w:rPr>
        <w:t>等。模式层构建在数据层之上，是知识图谱的核心，通常采用本体库来管理知识图谱的模式层。本体是结构化知识库的概念模板，通过本体库而形成的知识库不仅层次结构较强，并且冗余程度较小。</w:t>
      </w:r>
    </w:p>
    <w:p w:rsidR="007B3D69" w:rsidRPr="007B3D69" w:rsidRDefault="007B3D69" w:rsidP="007B3D69">
      <w:pPr>
        <w:ind w:firstLine="480"/>
      </w:pPr>
      <w:r w:rsidRPr="007B3D69">
        <w:rPr>
          <w:rFonts w:hint="eastAsia"/>
        </w:rPr>
        <w:t>实体</w:t>
      </w:r>
      <w:r w:rsidRPr="007B3D69">
        <w:rPr>
          <w:rFonts w:hint="eastAsia"/>
        </w:rPr>
        <w:t xml:space="preserve">: </w:t>
      </w:r>
      <w:r w:rsidRPr="007B3D69">
        <w:rPr>
          <w:rFonts w:hint="eastAsia"/>
        </w:rPr>
        <w:t>指的是具有可区别性且独立存在的某种事物。如某一个人、某一个城市、某一种植物等、某一种商品等等。世界万物有具体事物组成，此指实体。如图</w:t>
      </w:r>
      <w:r w:rsidRPr="007B3D69">
        <w:rPr>
          <w:rFonts w:hint="eastAsia"/>
        </w:rPr>
        <w:t>1</w:t>
      </w:r>
      <w:r w:rsidRPr="007B3D69">
        <w:rPr>
          <w:rFonts w:hint="eastAsia"/>
        </w:rPr>
        <w:t>的“中国”、“美国”、“日本”等。，实体是知识图谱中的最基本元素，不同的实体间存在不同的关系。</w:t>
      </w:r>
    </w:p>
    <w:p w:rsidR="007B3D69" w:rsidRPr="007B3D69" w:rsidRDefault="007B3D69" w:rsidP="007B3D69">
      <w:pPr>
        <w:ind w:firstLine="480"/>
        <w:rPr>
          <w:rFonts w:hint="eastAsia"/>
        </w:rPr>
      </w:pPr>
      <w:r w:rsidRPr="007B3D69">
        <w:rPr>
          <w:rFonts w:hint="eastAsia"/>
        </w:rPr>
        <w:t>语义类（概念）：具有同种特性的实体构成的集合，如国家、民族、书籍、电脑等。</w:t>
      </w:r>
      <w:r w:rsidRPr="007B3D69">
        <w:rPr>
          <w:rFonts w:hint="eastAsia"/>
        </w:rPr>
        <w:t xml:space="preserve"> </w:t>
      </w:r>
      <w:r w:rsidRPr="007B3D69">
        <w:rPr>
          <w:rFonts w:hint="eastAsia"/>
        </w:rPr>
        <w:t>概念主要指集合、类别、对象类型、事物的种类，例如人物、地理等。</w:t>
      </w:r>
    </w:p>
    <w:p w:rsidR="007B3D69" w:rsidRPr="007B3D69" w:rsidRDefault="007B3D69" w:rsidP="007B3D69">
      <w:pPr>
        <w:ind w:firstLine="480"/>
        <w:rPr>
          <w:rFonts w:hint="eastAsia"/>
        </w:rPr>
      </w:pPr>
      <w:r w:rsidRPr="007B3D69">
        <w:rPr>
          <w:rFonts w:hint="eastAsia"/>
        </w:rPr>
        <w:t>内容</w:t>
      </w:r>
      <w:r w:rsidRPr="007B3D69">
        <w:rPr>
          <w:rFonts w:hint="eastAsia"/>
        </w:rPr>
        <w:t xml:space="preserve">: </w:t>
      </w:r>
      <w:r w:rsidRPr="007B3D69">
        <w:rPr>
          <w:rFonts w:hint="eastAsia"/>
        </w:rPr>
        <w:t>通常作为实体和语义类的名字、描述、解释等，可以由文本、图像、音视频等来表达。</w:t>
      </w:r>
    </w:p>
    <w:p w:rsidR="007B3D69" w:rsidRPr="007B3D69" w:rsidRDefault="007B3D69" w:rsidP="007B3D69">
      <w:pPr>
        <w:ind w:firstLine="480"/>
        <w:rPr>
          <w:rFonts w:hint="eastAsia"/>
        </w:rPr>
      </w:pPr>
      <w:r w:rsidRPr="007B3D69">
        <w:rPr>
          <w:rFonts w:hint="eastAsia"/>
        </w:rPr>
        <w:lastRenderedPageBreak/>
        <w:t>属性</w:t>
      </w:r>
      <w:r w:rsidRPr="007B3D69">
        <w:rPr>
          <w:rFonts w:hint="eastAsia"/>
        </w:rPr>
        <w:t>(</w:t>
      </w:r>
      <w:r w:rsidRPr="007B3D69">
        <w:rPr>
          <w:rFonts w:hint="eastAsia"/>
        </w:rPr>
        <w:t>值</w:t>
      </w:r>
      <w:r w:rsidRPr="007B3D69">
        <w:rPr>
          <w:rFonts w:hint="eastAsia"/>
        </w:rPr>
        <w:t xml:space="preserve">): </w:t>
      </w:r>
      <w:r w:rsidRPr="007B3D69">
        <w:rPr>
          <w:rFonts w:hint="eastAsia"/>
        </w:rPr>
        <w:t>从一个实体指向它的属性值。不同的属性类型对应于不同类型属性的边。属性</w:t>
      </w:r>
      <w:proofErr w:type="gramStart"/>
      <w:r w:rsidRPr="007B3D69">
        <w:rPr>
          <w:rFonts w:hint="eastAsia"/>
        </w:rPr>
        <w:t>值主要</w:t>
      </w:r>
      <w:proofErr w:type="gramEnd"/>
      <w:r w:rsidRPr="007B3D69">
        <w:rPr>
          <w:rFonts w:hint="eastAsia"/>
        </w:rPr>
        <w:t>指对象指定属性的值。如图</w:t>
      </w:r>
      <w:r w:rsidRPr="007B3D69">
        <w:rPr>
          <w:rFonts w:hint="eastAsia"/>
        </w:rPr>
        <w:t>1</w:t>
      </w:r>
      <w:r w:rsidRPr="007B3D69">
        <w:rPr>
          <w:rFonts w:hint="eastAsia"/>
        </w:rPr>
        <w:t>所示的“面积”、“人口”、“首都”是几种不同的属性。属性</w:t>
      </w:r>
      <w:proofErr w:type="gramStart"/>
      <w:r w:rsidRPr="007B3D69">
        <w:rPr>
          <w:rFonts w:hint="eastAsia"/>
        </w:rPr>
        <w:t>值主要</w:t>
      </w:r>
      <w:proofErr w:type="gramEnd"/>
      <w:r w:rsidRPr="007B3D69">
        <w:rPr>
          <w:rFonts w:hint="eastAsia"/>
        </w:rPr>
        <w:t>指对象指定属性的值，例如</w:t>
      </w:r>
      <w:r w:rsidRPr="007B3D69">
        <w:rPr>
          <w:rFonts w:hint="eastAsia"/>
        </w:rPr>
        <w:t>960</w:t>
      </w:r>
      <w:r w:rsidRPr="007B3D69">
        <w:rPr>
          <w:rFonts w:hint="eastAsia"/>
        </w:rPr>
        <w:t>万平方公里等。</w:t>
      </w:r>
    </w:p>
    <w:p w:rsidR="007B3D69" w:rsidRPr="007B3D69" w:rsidRDefault="007B3D69" w:rsidP="007B3D69">
      <w:pPr>
        <w:ind w:firstLine="480"/>
        <w:rPr>
          <w:rFonts w:hint="eastAsia"/>
        </w:rPr>
      </w:pPr>
      <w:r w:rsidRPr="007B3D69">
        <w:rPr>
          <w:rFonts w:hint="eastAsia"/>
        </w:rPr>
        <w:t>关系</w:t>
      </w:r>
      <w:r w:rsidRPr="007B3D69">
        <w:rPr>
          <w:rFonts w:hint="eastAsia"/>
        </w:rPr>
        <w:t xml:space="preserve">: </w:t>
      </w:r>
      <w:r w:rsidRPr="007B3D69">
        <w:rPr>
          <w:rFonts w:hint="eastAsia"/>
        </w:rPr>
        <w:t>形式化为一个函数，它把</w:t>
      </w:r>
      <w:proofErr w:type="spellStart"/>
      <w:r w:rsidRPr="007B3D69">
        <w:rPr>
          <w:rFonts w:hint="eastAsia"/>
        </w:rPr>
        <w:t>kk</w:t>
      </w:r>
      <w:proofErr w:type="spellEnd"/>
      <w:proofErr w:type="gramStart"/>
      <w:r w:rsidRPr="007B3D69">
        <w:rPr>
          <w:rFonts w:hint="eastAsia"/>
        </w:rPr>
        <w:t>个</w:t>
      </w:r>
      <w:proofErr w:type="gramEnd"/>
      <w:r w:rsidRPr="007B3D69">
        <w:rPr>
          <w:rFonts w:hint="eastAsia"/>
        </w:rPr>
        <w:t>点映射到一个布尔值。在知识图谱上，关系则是一个把</w:t>
      </w:r>
      <w:proofErr w:type="spellStart"/>
      <w:r w:rsidRPr="007B3D69">
        <w:rPr>
          <w:rFonts w:hint="eastAsia"/>
        </w:rPr>
        <w:t>kk</w:t>
      </w:r>
      <w:proofErr w:type="spellEnd"/>
      <w:proofErr w:type="gramStart"/>
      <w:r w:rsidRPr="007B3D69">
        <w:rPr>
          <w:rFonts w:hint="eastAsia"/>
        </w:rPr>
        <w:t>个</w:t>
      </w:r>
      <w:proofErr w:type="gramEnd"/>
      <w:r w:rsidRPr="007B3D69">
        <w:rPr>
          <w:rFonts w:hint="eastAsia"/>
        </w:rPr>
        <w:t>图节点</w:t>
      </w:r>
      <w:r w:rsidRPr="007B3D69">
        <w:rPr>
          <w:rFonts w:hint="eastAsia"/>
        </w:rPr>
        <w:t>(</w:t>
      </w:r>
      <w:r w:rsidRPr="007B3D69">
        <w:rPr>
          <w:rFonts w:hint="eastAsia"/>
        </w:rPr>
        <w:t>实体、语义类、属性值</w:t>
      </w:r>
      <w:r w:rsidRPr="007B3D69">
        <w:rPr>
          <w:rFonts w:hint="eastAsia"/>
        </w:rPr>
        <w:t>)</w:t>
      </w:r>
      <w:r w:rsidRPr="007B3D69">
        <w:rPr>
          <w:rFonts w:hint="eastAsia"/>
        </w:rPr>
        <w:t>映射到布尔值的函数。</w:t>
      </w:r>
    </w:p>
    <w:p w:rsidR="007B3D69" w:rsidRPr="007B3D69" w:rsidRDefault="007B3D69" w:rsidP="005B6C8E">
      <w:pPr>
        <w:ind w:firstLine="480"/>
        <w:rPr>
          <w:rFonts w:hint="eastAsia"/>
        </w:rPr>
      </w:pPr>
    </w:p>
    <w:p w:rsidR="006F038D" w:rsidRDefault="005B6C8E" w:rsidP="005B6C8E">
      <w:pPr>
        <w:pStyle w:val="3"/>
        <w:spacing w:before="120" w:after="120"/>
        <w:rPr>
          <w:rFonts w:hint="eastAsia"/>
        </w:rPr>
      </w:pPr>
      <w:r>
        <w:t>自顶向下</w:t>
      </w:r>
    </w:p>
    <w:p w:rsidR="005B6C8E" w:rsidRPr="005B6C8E" w:rsidRDefault="005B6C8E" w:rsidP="005B6C8E">
      <w:pPr>
        <w:ind w:firstLine="480"/>
        <w:rPr>
          <w:rFonts w:hint="eastAsia"/>
        </w:rPr>
      </w:pPr>
      <w:r w:rsidRPr="005B6C8E">
        <w:rPr>
          <w:rFonts w:hint="eastAsia"/>
        </w:rPr>
        <w:t>自顶向下指的是先为知识图谱定义好本体与数据模式，再将实体加入到知识库。该构建方式需要利用一些现有的结构化知识库作为其基础知识库，例如</w:t>
      </w:r>
      <w:r w:rsidRPr="005B6C8E">
        <w:rPr>
          <w:rFonts w:hint="eastAsia"/>
        </w:rPr>
        <w:t>Freebase</w:t>
      </w:r>
      <w:r w:rsidRPr="005B6C8E">
        <w:rPr>
          <w:rFonts w:hint="eastAsia"/>
        </w:rPr>
        <w:t>项目就是采用这种方式，它的绝大部分数据是从维基百科中得到的。</w:t>
      </w:r>
    </w:p>
    <w:p w:rsidR="005B6C8E" w:rsidRPr="009D0D2F" w:rsidRDefault="005B6C8E" w:rsidP="005B6C8E">
      <w:pPr>
        <w:pStyle w:val="3"/>
        <w:spacing w:before="120" w:after="120"/>
      </w:pPr>
      <w:r>
        <w:rPr>
          <w:rFonts w:hint="eastAsia"/>
        </w:rPr>
        <w:t>自底向上</w:t>
      </w:r>
    </w:p>
    <w:p w:rsidR="006038B4" w:rsidRPr="006038B4" w:rsidRDefault="005B6C8E" w:rsidP="006038B4">
      <w:pPr>
        <w:ind w:firstLine="480"/>
      </w:pPr>
      <w:r w:rsidRPr="005B6C8E">
        <w:rPr>
          <w:rFonts w:hint="eastAsia"/>
        </w:rPr>
        <w:t>自底向上指的是从一些开放链接数据中提取出实体，选择其中置信度较高的加入到知识库，再构建顶层的本体模式。目前，大多数知识图谱都采用自底向上的方式进行构建，其中最典型就是</w:t>
      </w:r>
      <w:r w:rsidRPr="005B6C8E">
        <w:rPr>
          <w:rFonts w:hint="eastAsia"/>
        </w:rPr>
        <w:t>Google</w:t>
      </w:r>
      <w:r w:rsidRPr="005B6C8E">
        <w:rPr>
          <w:rFonts w:hint="eastAsia"/>
        </w:rPr>
        <w:t>的</w:t>
      </w:r>
      <w:r w:rsidRPr="005B6C8E">
        <w:rPr>
          <w:rFonts w:hint="eastAsia"/>
        </w:rPr>
        <w:t>Knowledge Vault[11]</w:t>
      </w:r>
      <w:r w:rsidRPr="005B6C8E">
        <w:rPr>
          <w:rFonts w:hint="eastAsia"/>
        </w:rPr>
        <w:t>和微软的</w:t>
      </w:r>
      <w:r w:rsidRPr="005B6C8E">
        <w:rPr>
          <w:rFonts w:hint="eastAsia"/>
        </w:rPr>
        <w:t>Satori</w:t>
      </w:r>
      <w:r w:rsidRPr="005B6C8E">
        <w:rPr>
          <w:rFonts w:hint="eastAsia"/>
        </w:rPr>
        <w:t>知识库。现在也符合互联网数据内容知识产生的特点。</w:t>
      </w:r>
    </w:p>
    <w:p w:rsidR="006038B4" w:rsidRDefault="006038B4" w:rsidP="006038B4">
      <w:pPr>
        <w:pStyle w:val="1"/>
        <w:spacing w:before="120" w:after="240"/>
        <w:rPr>
          <w:rFonts w:hint="eastAsia"/>
        </w:rPr>
      </w:pPr>
      <w:r>
        <w:rPr>
          <w:rFonts w:hint="eastAsia"/>
        </w:rPr>
        <w:t>关键技术</w:t>
      </w:r>
    </w:p>
    <w:p w:rsidR="00AC049A" w:rsidRDefault="00AC049A" w:rsidP="007A51A1">
      <w:pPr>
        <w:pStyle w:val="2"/>
        <w:spacing w:before="120" w:after="120"/>
        <w:rPr>
          <w:rFonts w:hint="eastAsia"/>
        </w:rPr>
      </w:pPr>
      <w:r>
        <w:rPr>
          <w:rFonts w:hint="eastAsia"/>
        </w:rPr>
        <w:t>知识提取</w:t>
      </w:r>
    </w:p>
    <w:p w:rsidR="007A51A1" w:rsidRDefault="007A51A1" w:rsidP="007A51A1">
      <w:pPr>
        <w:pStyle w:val="3"/>
        <w:spacing w:before="120" w:after="120"/>
        <w:rPr>
          <w:rFonts w:hint="eastAsia"/>
        </w:rPr>
      </w:pPr>
      <w:r>
        <w:rPr>
          <w:rFonts w:hint="eastAsia"/>
        </w:rPr>
        <w:t>基于百科或垂直站点提取</w:t>
      </w:r>
    </w:p>
    <w:p w:rsidR="007A51A1" w:rsidRDefault="007A51A1" w:rsidP="007A51A1">
      <w:pPr>
        <w:pStyle w:val="3"/>
        <w:spacing w:before="120" w:after="120"/>
        <w:rPr>
          <w:rFonts w:hint="eastAsia"/>
        </w:rPr>
      </w:pPr>
      <w:r>
        <w:rPr>
          <w:rFonts w:hint="eastAsia"/>
        </w:rPr>
        <w:t>基于规则与词典的实体提取方法</w:t>
      </w:r>
    </w:p>
    <w:p w:rsidR="007A51A1" w:rsidRDefault="007A51A1" w:rsidP="007A51A1">
      <w:pPr>
        <w:pStyle w:val="3"/>
        <w:spacing w:before="120" w:after="120"/>
        <w:rPr>
          <w:rFonts w:hint="eastAsia"/>
        </w:rPr>
      </w:pPr>
      <w:r>
        <w:rPr>
          <w:rFonts w:hint="eastAsia"/>
        </w:rPr>
        <w:t>基于统计机器学习的实体抽取方法</w:t>
      </w:r>
    </w:p>
    <w:p w:rsidR="007A51A1" w:rsidRDefault="007A51A1" w:rsidP="007A51A1">
      <w:pPr>
        <w:pStyle w:val="3"/>
        <w:spacing w:before="120" w:after="120"/>
        <w:rPr>
          <w:rFonts w:hint="eastAsia"/>
        </w:rPr>
      </w:pPr>
      <w:r>
        <w:rPr>
          <w:rFonts w:hint="eastAsia"/>
        </w:rPr>
        <w:t>面向开放域的实体抽取方法</w:t>
      </w:r>
    </w:p>
    <w:p w:rsidR="007A51A1" w:rsidRDefault="007A51A1" w:rsidP="007A51A1">
      <w:pPr>
        <w:pStyle w:val="2"/>
        <w:spacing w:before="120" w:after="120"/>
        <w:rPr>
          <w:rFonts w:hint="eastAsia"/>
        </w:rPr>
      </w:pPr>
      <w:r>
        <w:rPr>
          <w:rFonts w:hint="eastAsia"/>
        </w:rPr>
        <w:t>语义类抽取</w:t>
      </w:r>
    </w:p>
    <w:p w:rsidR="007A51A1" w:rsidRDefault="007C7023" w:rsidP="007A51A1">
      <w:pPr>
        <w:ind w:firstLine="480"/>
        <w:rPr>
          <w:rFonts w:hint="eastAsia"/>
        </w:rPr>
      </w:pPr>
      <w:r>
        <w:rPr>
          <w:rFonts w:hint="eastAsia"/>
        </w:rPr>
        <w:t>第一步：</w:t>
      </w:r>
      <w:r w:rsidR="007A51A1">
        <w:rPr>
          <w:rFonts w:hint="eastAsia"/>
        </w:rPr>
        <w:t>并列相似度计算</w:t>
      </w:r>
    </w:p>
    <w:p w:rsidR="007B3D69" w:rsidRDefault="007C7023" w:rsidP="007A51A1">
      <w:pPr>
        <w:ind w:firstLine="480"/>
        <w:rPr>
          <w:rFonts w:hint="eastAsia"/>
        </w:rPr>
      </w:pPr>
      <w:r>
        <w:rPr>
          <w:rFonts w:hint="eastAsia"/>
        </w:rPr>
        <w:t>第二步：</w:t>
      </w:r>
      <w:r w:rsidR="007B3D69">
        <w:rPr>
          <w:rFonts w:hint="eastAsia"/>
        </w:rPr>
        <w:t>上下位关系提取</w:t>
      </w:r>
    </w:p>
    <w:p w:rsidR="007B3D69" w:rsidRPr="007A51A1" w:rsidRDefault="007C7023" w:rsidP="007A51A1">
      <w:pPr>
        <w:ind w:firstLine="480"/>
      </w:pPr>
      <w:r>
        <w:rPr>
          <w:rFonts w:hint="eastAsia"/>
        </w:rPr>
        <w:t>第三步：语义类生成</w:t>
      </w:r>
    </w:p>
    <w:p w:rsidR="00795D84" w:rsidRPr="00795D84" w:rsidRDefault="004A026C" w:rsidP="004A026C">
      <w:pPr>
        <w:pStyle w:val="2"/>
        <w:spacing w:before="120" w:after="120"/>
      </w:pPr>
      <w:r>
        <w:t>属性和属性值提取</w:t>
      </w:r>
      <w:bookmarkStart w:id="0" w:name="_GoBack"/>
      <w:bookmarkEnd w:id="0"/>
    </w:p>
    <w:p w:rsidR="006038B4" w:rsidRDefault="006038B4" w:rsidP="00795D84">
      <w:pPr>
        <w:pStyle w:val="1"/>
        <w:spacing w:before="120" w:after="240"/>
      </w:pPr>
      <w:r>
        <w:rPr>
          <w:rFonts w:hint="eastAsia"/>
        </w:rPr>
        <w:t>应用</w:t>
      </w:r>
    </w:p>
    <w:p w:rsidR="001374A5" w:rsidRPr="00EC7F77" w:rsidRDefault="001374A5" w:rsidP="00795D84">
      <w:pPr>
        <w:pStyle w:val="2"/>
        <w:spacing w:before="120" w:after="120"/>
      </w:pPr>
      <w:r>
        <w:rPr>
          <w:rFonts w:hint="eastAsia"/>
        </w:rPr>
        <w:t>百度知识图谱</w:t>
      </w:r>
    </w:p>
    <w:sectPr w:rsidR="001374A5" w:rsidRPr="00EC7F77" w:rsidSect="00B111A9">
      <w:headerReference w:type="default" r:id="rId10"/>
      <w:type w:val="oddPage"/>
      <w:pgSz w:w="11906" w:h="16838" w:code="9"/>
      <w:pgMar w:top="1361" w:right="1418" w:bottom="1361" w:left="1418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3B2C" w:rsidRDefault="00343B2C" w:rsidP="001127E0">
      <w:pPr>
        <w:spacing w:line="240" w:lineRule="auto"/>
        <w:ind w:firstLine="480"/>
      </w:pPr>
      <w:r>
        <w:separator/>
      </w:r>
    </w:p>
    <w:p w:rsidR="00343B2C" w:rsidRDefault="00343B2C" w:rsidP="001127E0">
      <w:pPr>
        <w:ind w:firstLine="480"/>
      </w:pPr>
    </w:p>
  </w:endnote>
  <w:endnote w:type="continuationSeparator" w:id="0">
    <w:p w:rsidR="00343B2C" w:rsidRDefault="00343B2C" w:rsidP="001127E0">
      <w:pPr>
        <w:spacing w:line="240" w:lineRule="auto"/>
        <w:ind w:firstLine="480"/>
      </w:pPr>
      <w:r>
        <w:continuationSeparator/>
      </w:r>
    </w:p>
    <w:p w:rsidR="00343B2C" w:rsidRDefault="00343B2C" w:rsidP="001127E0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3B2C" w:rsidRDefault="00343B2C" w:rsidP="001127E0">
      <w:pPr>
        <w:spacing w:line="240" w:lineRule="auto"/>
        <w:ind w:firstLine="480"/>
      </w:pPr>
      <w:r>
        <w:separator/>
      </w:r>
    </w:p>
    <w:p w:rsidR="00343B2C" w:rsidRDefault="00343B2C" w:rsidP="001127E0">
      <w:pPr>
        <w:ind w:firstLine="480"/>
      </w:pPr>
    </w:p>
  </w:footnote>
  <w:footnote w:type="continuationSeparator" w:id="0">
    <w:p w:rsidR="00343B2C" w:rsidRDefault="00343B2C" w:rsidP="001127E0">
      <w:pPr>
        <w:spacing w:line="240" w:lineRule="auto"/>
        <w:ind w:firstLine="480"/>
      </w:pPr>
      <w:r>
        <w:continuationSeparator/>
      </w:r>
    </w:p>
    <w:p w:rsidR="00343B2C" w:rsidRDefault="00343B2C" w:rsidP="001127E0">
      <w:pPr>
        <w:ind w:firstLine="48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3162" w:rsidRPr="00483DE2" w:rsidRDefault="002F3162" w:rsidP="00483DE2">
    <w:pPr>
      <w:pStyle w:val="a7"/>
    </w:pPr>
    <w:r>
      <w:rPr>
        <w:rFonts w:hint="eastAsia"/>
      </w:rPr>
      <w:t>硕士期间论文发表、专利申请和参研项目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15E98"/>
    <w:multiLevelType w:val="hybridMultilevel"/>
    <w:tmpl w:val="D9AC2EDC"/>
    <w:lvl w:ilvl="0" w:tplc="9EF6B37C">
      <w:start w:val="1"/>
      <w:numFmt w:val="decimal"/>
      <w:lvlText w:val="第%1章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3469B5"/>
    <w:multiLevelType w:val="hybridMultilevel"/>
    <w:tmpl w:val="9516FEB6"/>
    <w:lvl w:ilvl="0" w:tplc="9C5C07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E600A9"/>
    <w:multiLevelType w:val="hybridMultilevel"/>
    <w:tmpl w:val="408CC778"/>
    <w:lvl w:ilvl="0" w:tplc="BE36A5D4">
      <w:start w:val="1"/>
      <w:numFmt w:val="decimal"/>
      <w:lvlText w:val="第 %1 章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9E67CD8"/>
    <w:multiLevelType w:val="multilevel"/>
    <w:tmpl w:val="3364D7BE"/>
    <w:lvl w:ilvl="0">
      <w:start w:val="1"/>
      <w:numFmt w:val="decimal"/>
      <w:suff w:val="space"/>
      <w:lvlText w:val="%1"/>
      <w:lvlJc w:val="left"/>
      <w:pPr>
        <w:ind w:left="2836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156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10AD6746"/>
    <w:multiLevelType w:val="hybridMultilevel"/>
    <w:tmpl w:val="2048D478"/>
    <w:lvl w:ilvl="0" w:tplc="9D1CA4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0B8096F"/>
    <w:multiLevelType w:val="hybridMultilevel"/>
    <w:tmpl w:val="78408FE2"/>
    <w:lvl w:ilvl="0" w:tplc="FA808F6A">
      <w:start w:val="1"/>
      <w:numFmt w:val="decimal"/>
      <w:lvlText w:val="（%1）"/>
      <w:lvlJc w:val="left"/>
      <w:pPr>
        <w:ind w:left="1344" w:hanging="92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7623577"/>
    <w:multiLevelType w:val="multilevel"/>
    <w:tmpl w:val="EB04A30A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7">
    <w:nsid w:val="22210CE3"/>
    <w:multiLevelType w:val="multilevel"/>
    <w:tmpl w:val="1E1C6050"/>
    <w:lvl w:ilvl="0">
      <w:start w:val="1"/>
      <w:numFmt w:val="decimal"/>
      <w:lvlText w:val="第%1章 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8">
    <w:nsid w:val="22A0029E"/>
    <w:multiLevelType w:val="hybridMultilevel"/>
    <w:tmpl w:val="3A30C9B6"/>
    <w:lvl w:ilvl="0" w:tplc="4CA4BB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2D20F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247F42F8"/>
    <w:multiLevelType w:val="hybridMultilevel"/>
    <w:tmpl w:val="3A32F158"/>
    <w:lvl w:ilvl="0" w:tplc="B1F0BE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AF00296"/>
    <w:multiLevelType w:val="multilevel"/>
    <w:tmpl w:val="431C192E"/>
    <w:lvl w:ilvl="0">
      <w:start w:val="1"/>
      <w:numFmt w:val="decimal"/>
      <w:suff w:val="nothing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"/>
      <w:lvlJc w:val="left"/>
      <w:pPr>
        <w:ind w:left="3261" w:hanging="992"/>
      </w:pPr>
      <w:rPr>
        <w:rFonts w:hint="eastAsia"/>
      </w:rPr>
    </w:lvl>
    <w:lvl w:ilvl="2">
      <w:start w:val="1"/>
      <w:numFmt w:val="decimal"/>
      <w:suff w:val="nothing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suff w:val="nothing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2E505E67"/>
    <w:multiLevelType w:val="multilevel"/>
    <w:tmpl w:val="F6886C1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3">
    <w:nsid w:val="2F54709E"/>
    <w:multiLevelType w:val="multilevel"/>
    <w:tmpl w:val="7FFC452A"/>
    <w:lvl w:ilvl="0">
      <w:start w:val="1"/>
      <w:numFmt w:val="decimal"/>
      <w:lvlText w:val="%1. 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0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5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14">
    <w:nsid w:val="3C292B07"/>
    <w:multiLevelType w:val="multilevel"/>
    <w:tmpl w:val="D0D28150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4A322899"/>
    <w:multiLevelType w:val="hybridMultilevel"/>
    <w:tmpl w:val="5E8A414A"/>
    <w:lvl w:ilvl="0" w:tplc="0BE2218C">
      <w:start w:val="1"/>
      <w:numFmt w:val="decimal"/>
      <w:pStyle w:val="a"/>
      <w:lvlText w:val="[%1]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D8E78F4"/>
    <w:multiLevelType w:val="multilevel"/>
    <w:tmpl w:val="02A84C80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7">
    <w:nsid w:val="5010352C"/>
    <w:multiLevelType w:val="hybridMultilevel"/>
    <w:tmpl w:val="EB8ABF0C"/>
    <w:lvl w:ilvl="0" w:tplc="6E52D6B8">
      <w:start w:val="1"/>
      <w:numFmt w:val="chineseCountingThousand"/>
      <w:lvlText w:val="第%1章 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41E553C"/>
    <w:multiLevelType w:val="multilevel"/>
    <w:tmpl w:val="7452CE56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>
    <w:nsid w:val="5B0472DC"/>
    <w:multiLevelType w:val="hybridMultilevel"/>
    <w:tmpl w:val="6D74541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>
    <w:nsid w:val="5B8F47FE"/>
    <w:multiLevelType w:val="multilevel"/>
    <w:tmpl w:val="8C144FEC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2.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3. 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1">
    <w:nsid w:val="625E6F80"/>
    <w:multiLevelType w:val="hybridMultilevel"/>
    <w:tmpl w:val="FDB4795E"/>
    <w:lvl w:ilvl="0" w:tplc="4FC2477E">
      <w:start w:val="1"/>
      <w:numFmt w:val="decimal"/>
      <w:lvlText w:val="%1）"/>
      <w:lvlJc w:val="left"/>
      <w:pPr>
        <w:ind w:left="36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EB735FD"/>
    <w:multiLevelType w:val="hybridMultilevel"/>
    <w:tmpl w:val="DB0615D2"/>
    <w:lvl w:ilvl="0" w:tplc="CCE4C3CC">
      <w:start w:val="1"/>
      <w:numFmt w:val="lowerLetter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708859B2"/>
    <w:multiLevelType w:val="multilevel"/>
    <w:tmpl w:val="F8545C72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>
    <w:nsid w:val="78CB581A"/>
    <w:multiLevelType w:val="multilevel"/>
    <w:tmpl w:val="4E3CB44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>
    <w:nsid w:val="7C581A96"/>
    <w:multiLevelType w:val="hybridMultilevel"/>
    <w:tmpl w:val="2634061C"/>
    <w:lvl w:ilvl="0" w:tplc="B2B8BDFC">
      <w:start w:val="1"/>
      <w:numFmt w:val="decimal"/>
      <w:lvlText w:val="第%1章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C7020C9"/>
    <w:multiLevelType w:val="hybridMultilevel"/>
    <w:tmpl w:val="36C81AFA"/>
    <w:lvl w:ilvl="0" w:tplc="0D2EF2A2">
      <w:start w:val="1"/>
      <w:numFmt w:val="decimal"/>
      <w:lvlText w:val="%1. 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3"/>
  </w:num>
  <w:num w:numId="3">
    <w:abstractNumId w:val="14"/>
  </w:num>
  <w:num w:numId="4">
    <w:abstractNumId w:val="10"/>
  </w:num>
  <w:num w:numId="5">
    <w:abstractNumId w:val="5"/>
  </w:num>
  <w:num w:numId="6">
    <w:abstractNumId w:val="21"/>
  </w:num>
  <w:num w:numId="7">
    <w:abstractNumId w:val="8"/>
  </w:num>
  <w:num w:numId="8">
    <w:abstractNumId w:val="23"/>
  </w:num>
  <w:num w:numId="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4"/>
  </w:num>
  <w:num w:numId="11">
    <w:abstractNumId w:val="4"/>
  </w:num>
  <w:num w:numId="12">
    <w:abstractNumId w:val="11"/>
  </w:num>
  <w:num w:numId="13">
    <w:abstractNumId w:val="22"/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0"/>
  </w:num>
  <w:num w:numId="17">
    <w:abstractNumId w:val="13"/>
  </w:num>
  <w:num w:numId="18">
    <w:abstractNumId w:val="26"/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</w:num>
  <w:num w:numId="21">
    <w:abstractNumId w:val="16"/>
  </w:num>
  <w:num w:numId="2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6"/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</w:num>
  <w:num w:numId="2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</w:num>
  <w:num w:numId="28">
    <w:abstractNumId w:val="1"/>
  </w:num>
  <w:num w:numId="29">
    <w:abstractNumId w:val="15"/>
  </w:num>
  <w:num w:numId="30">
    <w:abstractNumId w:val="25"/>
  </w:num>
  <w:num w:numId="31">
    <w:abstractNumId w:val="17"/>
  </w:num>
  <w:num w:numId="32">
    <w:abstractNumId w:val="19"/>
  </w:num>
  <w:num w:numId="33">
    <w:abstractNumId w:val="15"/>
  </w:num>
  <w:num w:numId="34">
    <w:abstractNumId w:val="0"/>
  </w:num>
  <w:num w:numId="35">
    <w:abstractNumId w:val="7"/>
  </w:num>
  <w:num w:numId="3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9"/>
  </w:num>
  <w:num w:numId="3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proofState w:spelling="clean" w:grammar="clean"/>
  <w:attachedTemplate r:id="rId1"/>
  <w:defaultTabStop w:val="420"/>
  <w:evenAndOddHeaders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672"/>
    <w:rsid w:val="00000BEE"/>
    <w:rsid w:val="00003430"/>
    <w:rsid w:val="0000402B"/>
    <w:rsid w:val="00006911"/>
    <w:rsid w:val="00011DA4"/>
    <w:rsid w:val="00014469"/>
    <w:rsid w:val="00014CC3"/>
    <w:rsid w:val="00015C38"/>
    <w:rsid w:val="0001619B"/>
    <w:rsid w:val="00016273"/>
    <w:rsid w:val="00016688"/>
    <w:rsid w:val="0001687F"/>
    <w:rsid w:val="000203B8"/>
    <w:rsid w:val="00022951"/>
    <w:rsid w:val="00026124"/>
    <w:rsid w:val="00027866"/>
    <w:rsid w:val="0003014C"/>
    <w:rsid w:val="00030C5D"/>
    <w:rsid w:val="00030E82"/>
    <w:rsid w:val="00032C06"/>
    <w:rsid w:val="0003526A"/>
    <w:rsid w:val="00035501"/>
    <w:rsid w:val="000374FF"/>
    <w:rsid w:val="00041F11"/>
    <w:rsid w:val="00042139"/>
    <w:rsid w:val="000441AD"/>
    <w:rsid w:val="00044CEB"/>
    <w:rsid w:val="00053E90"/>
    <w:rsid w:val="00054A54"/>
    <w:rsid w:val="000551EE"/>
    <w:rsid w:val="000558D2"/>
    <w:rsid w:val="0006007C"/>
    <w:rsid w:val="000601D3"/>
    <w:rsid w:val="00061583"/>
    <w:rsid w:val="0006338B"/>
    <w:rsid w:val="00063454"/>
    <w:rsid w:val="0007183C"/>
    <w:rsid w:val="00072793"/>
    <w:rsid w:val="00073494"/>
    <w:rsid w:val="000768CC"/>
    <w:rsid w:val="00077042"/>
    <w:rsid w:val="00077668"/>
    <w:rsid w:val="00080649"/>
    <w:rsid w:val="0008067A"/>
    <w:rsid w:val="0008115A"/>
    <w:rsid w:val="00083360"/>
    <w:rsid w:val="00084097"/>
    <w:rsid w:val="00084449"/>
    <w:rsid w:val="000856D7"/>
    <w:rsid w:val="000871D8"/>
    <w:rsid w:val="00087E4C"/>
    <w:rsid w:val="000901AB"/>
    <w:rsid w:val="000905C5"/>
    <w:rsid w:val="00092908"/>
    <w:rsid w:val="00093788"/>
    <w:rsid w:val="00095181"/>
    <w:rsid w:val="00097F3F"/>
    <w:rsid w:val="000A0F82"/>
    <w:rsid w:val="000A119D"/>
    <w:rsid w:val="000A11A9"/>
    <w:rsid w:val="000A1477"/>
    <w:rsid w:val="000A1A06"/>
    <w:rsid w:val="000A1C6F"/>
    <w:rsid w:val="000A2383"/>
    <w:rsid w:val="000A258B"/>
    <w:rsid w:val="000A36F9"/>
    <w:rsid w:val="000A4676"/>
    <w:rsid w:val="000A6224"/>
    <w:rsid w:val="000A63FE"/>
    <w:rsid w:val="000A640E"/>
    <w:rsid w:val="000A7572"/>
    <w:rsid w:val="000A7F78"/>
    <w:rsid w:val="000B02B2"/>
    <w:rsid w:val="000B0CD8"/>
    <w:rsid w:val="000B1FD8"/>
    <w:rsid w:val="000B32C8"/>
    <w:rsid w:val="000B3C38"/>
    <w:rsid w:val="000B4903"/>
    <w:rsid w:val="000B6E76"/>
    <w:rsid w:val="000B71CD"/>
    <w:rsid w:val="000B7C76"/>
    <w:rsid w:val="000C0C23"/>
    <w:rsid w:val="000C1BF3"/>
    <w:rsid w:val="000C25BF"/>
    <w:rsid w:val="000C2F24"/>
    <w:rsid w:val="000C34B5"/>
    <w:rsid w:val="000C4A6E"/>
    <w:rsid w:val="000C6A4B"/>
    <w:rsid w:val="000C6AAB"/>
    <w:rsid w:val="000C7334"/>
    <w:rsid w:val="000C7690"/>
    <w:rsid w:val="000C7C09"/>
    <w:rsid w:val="000D1E7E"/>
    <w:rsid w:val="000D3139"/>
    <w:rsid w:val="000D3C25"/>
    <w:rsid w:val="000D537D"/>
    <w:rsid w:val="000D549E"/>
    <w:rsid w:val="000D6D18"/>
    <w:rsid w:val="000E1A91"/>
    <w:rsid w:val="000E59FA"/>
    <w:rsid w:val="000F15AB"/>
    <w:rsid w:val="000F1672"/>
    <w:rsid w:val="000F453F"/>
    <w:rsid w:val="000F6837"/>
    <w:rsid w:val="0010251B"/>
    <w:rsid w:val="00103465"/>
    <w:rsid w:val="00103E91"/>
    <w:rsid w:val="0010414E"/>
    <w:rsid w:val="00104DDC"/>
    <w:rsid w:val="00104F03"/>
    <w:rsid w:val="00106FC0"/>
    <w:rsid w:val="00107778"/>
    <w:rsid w:val="001100B1"/>
    <w:rsid w:val="001100CC"/>
    <w:rsid w:val="0011117B"/>
    <w:rsid w:val="0011118C"/>
    <w:rsid w:val="001118B5"/>
    <w:rsid w:val="001127DD"/>
    <w:rsid w:val="001127E0"/>
    <w:rsid w:val="00113AE5"/>
    <w:rsid w:val="00113F67"/>
    <w:rsid w:val="001145A4"/>
    <w:rsid w:val="00116B9E"/>
    <w:rsid w:val="00116FE3"/>
    <w:rsid w:val="001175E7"/>
    <w:rsid w:val="00117B9A"/>
    <w:rsid w:val="0012017E"/>
    <w:rsid w:val="001203B6"/>
    <w:rsid w:val="001210A3"/>
    <w:rsid w:val="00122740"/>
    <w:rsid w:val="00127230"/>
    <w:rsid w:val="00127E0F"/>
    <w:rsid w:val="00127F70"/>
    <w:rsid w:val="001300BF"/>
    <w:rsid w:val="001304A6"/>
    <w:rsid w:val="00131017"/>
    <w:rsid w:val="001351AA"/>
    <w:rsid w:val="001374A5"/>
    <w:rsid w:val="00140CAE"/>
    <w:rsid w:val="001422E7"/>
    <w:rsid w:val="0014290D"/>
    <w:rsid w:val="00144AD4"/>
    <w:rsid w:val="001470E9"/>
    <w:rsid w:val="00147DA4"/>
    <w:rsid w:val="001503D6"/>
    <w:rsid w:val="0015199B"/>
    <w:rsid w:val="00152F05"/>
    <w:rsid w:val="001570F4"/>
    <w:rsid w:val="00157133"/>
    <w:rsid w:val="00157F34"/>
    <w:rsid w:val="001627DF"/>
    <w:rsid w:val="00163336"/>
    <w:rsid w:val="00163CBC"/>
    <w:rsid w:val="00166323"/>
    <w:rsid w:val="001702C4"/>
    <w:rsid w:val="00170875"/>
    <w:rsid w:val="00175258"/>
    <w:rsid w:val="00175C5E"/>
    <w:rsid w:val="00176598"/>
    <w:rsid w:val="001769DB"/>
    <w:rsid w:val="0018121A"/>
    <w:rsid w:val="00186C39"/>
    <w:rsid w:val="00187808"/>
    <w:rsid w:val="00187C90"/>
    <w:rsid w:val="00187DC1"/>
    <w:rsid w:val="00190A06"/>
    <w:rsid w:val="0019485E"/>
    <w:rsid w:val="00196207"/>
    <w:rsid w:val="0019791D"/>
    <w:rsid w:val="001A07F7"/>
    <w:rsid w:val="001A0847"/>
    <w:rsid w:val="001A1E2A"/>
    <w:rsid w:val="001A3594"/>
    <w:rsid w:val="001A3CEC"/>
    <w:rsid w:val="001A5A63"/>
    <w:rsid w:val="001B0B7E"/>
    <w:rsid w:val="001B4386"/>
    <w:rsid w:val="001B5BF0"/>
    <w:rsid w:val="001C0446"/>
    <w:rsid w:val="001C28AD"/>
    <w:rsid w:val="001C3586"/>
    <w:rsid w:val="001C4183"/>
    <w:rsid w:val="001C58DA"/>
    <w:rsid w:val="001C5F20"/>
    <w:rsid w:val="001C6189"/>
    <w:rsid w:val="001D0C9D"/>
    <w:rsid w:val="001D1493"/>
    <w:rsid w:val="001D35D5"/>
    <w:rsid w:val="001D41DE"/>
    <w:rsid w:val="001D449F"/>
    <w:rsid w:val="001D60E6"/>
    <w:rsid w:val="001D6877"/>
    <w:rsid w:val="001D6CCA"/>
    <w:rsid w:val="001E080A"/>
    <w:rsid w:val="001E1203"/>
    <w:rsid w:val="001E15C7"/>
    <w:rsid w:val="001E42B7"/>
    <w:rsid w:val="001E6DA0"/>
    <w:rsid w:val="001E6E5A"/>
    <w:rsid w:val="001F27BC"/>
    <w:rsid w:val="001F2D73"/>
    <w:rsid w:val="001F48C2"/>
    <w:rsid w:val="001F5CDF"/>
    <w:rsid w:val="0020002F"/>
    <w:rsid w:val="00201356"/>
    <w:rsid w:val="002022A8"/>
    <w:rsid w:val="00202788"/>
    <w:rsid w:val="0020314D"/>
    <w:rsid w:val="00203746"/>
    <w:rsid w:val="00203796"/>
    <w:rsid w:val="00206E67"/>
    <w:rsid w:val="00210A87"/>
    <w:rsid w:val="002146F1"/>
    <w:rsid w:val="00220178"/>
    <w:rsid w:val="00222799"/>
    <w:rsid w:val="00222BCF"/>
    <w:rsid w:val="00223460"/>
    <w:rsid w:val="00224885"/>
    <w:rsid w:val="002257AC"/>
    <w:rsid w:val="00227ED4"/>
    <w:rsid w:val="002300F0"/>
    <w:rsid w:val="002329A1"/>
    <w:rsid w:val="00234468"/>
    <w:rsid w:val="00234AD1"/>
    <w:rsid w:val="0023620E"/>
    <w:rsid w:val="00236C29"/>
    <w:rsid w:val="00237459"/>
    <w:rsid w:val="00237BE0"/>
    <w:rsid w:val="00237FE2"/>
    <w:rsid w:val="002408CB"/>
    <w:rsid w:val="0024136A"/>
    <w:rsid w:val="00241675"/>
    <w:rsid w:val="00241F41"/>
    <w:rsid w:val="00242242"/>
    <w:rsid w:val="002444CC"/>
    <w:rsid w:val="00244F59"/>
    <w:rsid w:val="00245B49"/>
    <w:rsid w:val="002474C5"/>
    <w:rsid w:val="002519B5"/>
    <w:rsid w:val="00255A44"/>
    <w:rsid w:val="00255CDC"/>
    <w:rsid w:val="00255F61"/>
    <w:rsid w:val="00256645"/>
    <w:rsid w:val="00256A0D"/>
    <w:rsid w:val="00256A70"/>
    <w:rsid w:val="002578EF"/>
    <w:rsid w:val="00257E19"/>
    <w:rsid w:val="00260859"/>
    <w:rsid w:val="00261AAD"/>
    <w:rsid w:val="00261B57"/>
    <w:rsid w:val="00262BBF"/>
    <w:rsid w:val="002633D4"/>
    <w:rsid w:val="00263B20"/>
    <w:rsid w:val="00264C7A"/>
    <w:rsid w:val="00266787"/>
    <w:rsid w:val="00266FE3"/>
    <w:rsid w:val="00267F75"/>
    <w:rsid w:val="00271157"/>
    <w:rsid w:val="00273689"/>
    <w:rsid w:val="0027577A"/>
    <w:rsid w:val="00276510"/>
    <w:rsid w:val="002802ED"/>
    <w:rsid w:val="0028318E"/>
    <w:rsid w:val="00283CDD"/>
    <w:rsid w:val="002849CB"/>
    <w:rsid w:val="00284D63"/>
    <w:rsid w:val="00286AED"/>
    <w:rsid w:val="00286F73"/>
    <w:rsid w:val="00287E82"/>
    <w:rsid w:val="00290D78"/>
    <w:rsid w:val="00293630"/>
    <w:rsid w:val="00293B5F"/>
    <w:rsid w:val="002944EB"/>
    <w:rsid w:val="0029592C"/>
    <w:rsid w:val="002A0CCA"/>
    <w:rsid w:val="002A0E11"/>
    <w:rsid w:val="002A418E"/>
    <w:rsid w:val="002A46CC"/>
    <w:rsid w:val="002A4C9D"/>
    <w:rsid w:val="002A5438"/>
    <w:rsid w:val="002A64CF"/>
    <w:rsid w:val="002A71A7"/>
    <w:rsid w:val="002A7890"/>
    <w:rsid w:val="002B00D8"/>
    <w:rsid w:val="002B1F23"/>
    <w:rsid w:val="002B56A5"/>
    <w:rsid w:val="002B5959"/>
    <w:rsid w:val="002B5980"/>
    <w:rsid w:val="002C03B6"/>
    <w:rsid w:val="002C0F49"/>
    <w:rsid w:val="002C1348"/>
    <w:rsid w:val="002C1F79"/>
    <w:rsid w:val="002C5395"/>
    <w:rsid w:val="002D0C6F"/>
    <w:rsid w:val="002D1226"/>
    <w:rsid w:val="002D1431"/>
    <w:rsid w:val="002D19E7"/>
    <w:rsid w:val="002D33D4"/>
    <w:rsid w:val="002D39EF"/>
    <w:rsid w:val="002D3CB2"/>
    <w:rsid w:val="002D4B66"/>
    <w:rsid w:val="002D4D62"/>
    <w:rsid w:val="002D51C0"/>
    <w:rsid w:val="002D5AE4"/>
    <w:rsid w:val="002D6977"/>
    <w:rsid w:val="002D70BD"/>
    <w:rsid w:val="002D722C"/>
    <w:rsid w:val="002E21D6"/>
    <w:rsid w:val="002E2623"/>
    <w:rsid w:val="002E2A93"/>
    <w:rsid w:val="002E30EF"/>
    <w:rsid w:val="002E4D3D"/>
    <w:rsid w:val="002F111D"/>
    <w:rsid w:val="002F1273"/>
    <w:rsid w:val="002F1A85"/>
    <w:rsid w:val="002F3162"/>
    <w:rsid w:val="002F585D"/>
    <w:rsid w:val="002F7536"/>
    <w:rsid w:val="002F78C9"/>
    <w:rsid w:val="00300644"/>
    <w:rsid w:val="00300DC9"/>
    <w:rsid w:val="00301C92"/>
    <w:rsid w:val="003021A9"/>
    <w:rsid w:val="00302ADE"/>
    <w:rsid w:val="00305D88"/>
    <w:rsid w:val="003072C8"/>
    <w:rsid w:val="00311178"/>
    <w:rsid w:val="0031182A"/>
    <w:rsid w:val="00312426"/>
    <w:rsid w:val="00314A96"/>
    <w:rsid w:val="00314CF3"/>
    <w:rsid w:val="00314EC4"/>
    <w:rsid w:val="0031679C"/>
    <w:rsid w:val="003206EC"/>
    <w:rsid w:val="00321929"/>
    <w:rsid w:val="00321BE6"/>
    <w:rsid w:val="00323648"/>
    <w:rsid w:val="003241DB"/>
    <w:rsid w:val="003249AC"/>
    <w:rsid w:val="00325706"/>
    <w:rsid w:val="003302C2"/>
    <w:rsid w:val="00331B19"/>
    <w:rsid w:val="00333AFC"/>
    <w:rsid w:val="00333ECC"/>
    <w:rsid w:val="003364E5"/>
    <w:rsid w:val="00337113"/>
    <w:rsid w:val="00341F72"/>
    <w:rsid w:val="00343B2C"/>
    <w:rsid w:val="00346000"/>
    <w:rsid w:val="0034638A"/>
    <w:rsid w:val="00347026"/>
    <w:rsid w:val="003504D8"/>
    <w:rsid w:val="003517E1"/>
    <w:rsid w:val="003524D8"/>
    <w:rsid w:val="00353F2F"/>
    <w:rsid w:val="00356E3E"/>
    <w:rsid w:val="003632F7"/>
    <w:rsid w:val="003661E1"/>
    <w:rsid w:val="00366F60"/>
    <w:rsid w:val="00367F28"/>
    <w:rsid w:val="00370634"/>
    <w:rsid w:val="00371E93"/>
    <w:rsid w:val="00371E98"/>
    <w:rsid w:val="00372212"/>
    <w:rsid w:val="00372ACC"/>
    <w:rsid w:val="00372F90"/>
    <w:rsid w:val="00372FAE"/>
    <w:rsid w:val="0037373D"/>
    <w:rsid w:val="00373E97"/>
    <w:rsid w:val="00374BB1"/>
    <w:rsid w:val="003776DF"/>
    <w:rsid w:val="00382A07"/>
    <w:rsid w:val="003865C7"/>
    <w:rsid w:val="00387972"/>
    <w:rsid w:val="003904DA"/>
    <w:rsid w:val="0039154A"/>
    <w:rsid w:val="0039520D"/>
    <w:rsid w:val="00395462"/>
    <w:rsid w:val="003A083F"/>
    <w:rsid w:val="003A09AD"/>
    <w:rsid w:val="003A0D00"/>
    <w:rsid w:val="003A4B30"/>
    <w:rsid w:val="003A4C88"/>
    <w:rsid w:val="003A4E6C"/>
    <w:rsid w:val="003A5156"/>
    <w:rsid w:val="003A677F"/>
    <w:rsid w:val="003B0911"/>
    <w:rsid w:val="003B0D84"/>
    <w:rsid w:val="003B30E1"/>
    <w:rsid w:val="003B3892"/>
    <w:rsid w:val="003B3FCE"/>
    <w:rsid w:val="003B4829"/>
    <w:rsid w:val="003B52DB"/>
    <w:rsid w:val="003B6A67"/>
    <w:rsid w:val="003B6EC1"/>
    <w:rsid w:val="003C0298"/>
    <w:rsid w:val="003C2230"/>
    <w:rsid w:val="003C3235"/>
    <w:rsid w:val="003C38ED"/>
    <w:rsid w:val="003C5EDE"/>
    <w:rsid w:val="003D0433"/>
    <w:rsid w:val="003D1702"/>
    <w:rsid w:val="003D1C76"/>
    <w:rsid w:val="003D329F"/>
    <w:rsid w:val="003D3E89"/>
    <w:rsid w:val="003D5AC0"/>
    <w:rsid w:val="003D6F69"/>
    <w:rsid w:val="003D73C8"/>
    <w:rsid w:val="003D7559"/>
    <w:rsid w:val="003D7704"/>
    <w:rsid w:val="003E023B"/>
    <w:rsid w:val="003E077F"/>
    <w:rsid w:val="003E3701"/>
    <w:rsid w:val="003E434C"/>
    <w:rsid w:val="003E4A60"/>
    <w:rsid w:val="003E4BD5"/>
    <w:rsid w:val="003E62A5"/>
    <w:rsid w:val="003E6C90"/>
    <w:rsid w:val="003E73CD"/>
    <w:rsid w:val="003F1EEF"/>
    <w:rsid w:val="004004F1"/>
    <w:rsid w:val="00401915"/>
    <w:rsid w:val="00401BA5"/>
    <w:rsid w:val="00403869"/>
    <w:rsid w:val="00403C54"/>
    <w:rsid w:val="0040737D"/>
    <w:rsid w:val="0040780B"/>
    <w:rsid w:val="00410C18"/>
    <w:rsid w:val="004120CC"/>
    <w:rsid w:val="004133B9"/>
    <w:rsid w:val="0041596E"/>
    <w:rsid w:val="00415B19"/>
    <w:rsid w:val="0041739B"/>
    <w:rsid w:val="00417724"/>
    <w:rsid w:val="00422D3B"/>
    <w:rsid w:val="0042429E"/>
    <w:rsid w:val="00425EE2"/>
    <w:rsid w:val="00426092"/>
    <w:rsid w:val="0043167B"/>
    <w:rsid w:val="0043406B"/>
    <w:rsid w:val="0043737A"/>
    <w:rsid w:val="004378EE"/>
    <w:rsid w:val="00437B1E"/>
    <w:rsid w:val="00440B8E"/>
    <w:rsid w:val="004439F4"/>
    <w:rsid w:val="0044459B"/>
    <w:rsid w:val="00445B9B"/>
    <w:rsid w:val="00451B9D"/>
    <w:rsid w:val="004523E7"/>
    <w:rsid w:val="00452A26"/>
    <w:rsid w:val="00452D52"/>
    <w:rsid w:val="0045506E"/>
    <w:rsid w:val="004552B9"/>
    <w:rsid w:val="004559E0"/>
    <w:rsid w:val="00455B93"/>
    <w:rsid w:val="004570FD"/>
    <w:rsid w:val="0045719D"/>
    <w:rsid w:val="0045772E"/>
    <w:rsid w:val="0045788C"/>
    <w:rsid w:val="00461986"/>
    <w:rsid w:val="00462182"/>
    <w:rsid w:val="00462741"/>
    <w:rsid w:val="00462EB7"/>
    <w:rsid w:val="00463DD5"/>
    <w:rsid w:val="00463E71"/>
    <w:rsid w:val="00465631"/>
    <w:rsid w:val="00465B15"/>
    <w:rsid w:val="00466880"/>
    <w:rsid w:val="00470EEE"/>
    <w:rsid w:val="00472F93"/>
    <w:rsid w:val="00473912"/>
    <w:rsid w:val="00474275"/>
    <w:rsid w:val="0047545C"/>
    <w:rsid w:val="00475F20"/>
    <w:rsid w:val="00475FBA"/>
    <w:rsid w:val="004778DC"/>
    <w:rsid w:val="00480A86"/>
    <w:rsid w:val="004810FF"/>
    <w:rsid w:val="004822AF"/>
    <w:rsid w:val="00483DE2"/>
    <w:rsid w:val="00487395"/>
    <w:rsid w:val="00487CC5"/>
    <w:rsid w:val="00490130"/>
    <w:rsid w:val="00490D06"/>
    <w:rsid w:val="00490E72"/>
    <w:rsid w:val="00491102"/>
    <w:rsid w:val="00491579"/>
    <w:rsid w:val="00491B09"/>
    <w:rsid w:val="004937F6"/>
    <w:rsid w:val="00494680"/>
    <w:rsid w:val="004A026C"/>
    <w:rsid w:val="004A2658"/>
    <w:rsid w:val="004A289E"/>
    <w:rsid w:val="004A3BA1"/>
    <w:rsid w:val="004A4088"/>
    <w:rsid w:val="004A5767"/>
    <w:rsid w:val="004A5C59"/>
    <w:rsid w:val="004A739D"/>
    <w:rsid w:val="004A797C"/>
    <w:rsid w:val="004B36BB"/>
    <w:rsid w:val="004B6581"/>
    <w:rsid w:val="004C3224"/>
    <w:rsid w:val="004C37C9"/>
    <w:rsid w:val="004C59B9"/>
    <w:rsid w:val="004D2883"/>
    <w:rsid w:val="004D2B44"/>
    <w:rsid w:val="004D34BE"/>
    <w:rsid w:val="004D4A9E"/>
    <w:rsid w:val="004D4E0F"/>
    <w:rsid w:val="004D5001"/>
    <w:rsid w:val="004D5649"/>
    <w:rsid w:val="004D65D8"/>
    <w:rsid w:val="004D764F"/>
    <w:rsid w:val="004E19BE"/>
    <w:rsid w:val="004E1E33"/>
    <w:rsid w:val="004E3E04"/>
    <w:rsid w:val="004E78D0"/>
    <w:rsid w:val="004F1590"/>
    <w:rsid w:val="004F169D"/>
    <w:rsid w:val="004F1A5B"/>
    <w:rsid w:val="004F402B"/>
    <w:rsid w:val="004F4673"/>
    <w:rsid w:val="004F63D0"/>
    <w:rsid w:val="004F67C3"/>
    <w:rsid w:val="004F6F74"/>
    <w:rsid w:val="0050048E"/>
    <w:rsid w:val="00500B42"/>
    <w:rsid w:val="00502431"/>
    <w:rsid w:val="00502EBD"/>
    <w:rsid w:val="005035AD"/>
    <w:rsid w:val="00503AB8"/>
    <w:rsid w:val="00504295"/>
    <w:rsid w:val="005053D0"/>
    <w:rsid w:val="00505A46"/>
    <w:rsid w:val="00505D01"/>
    <w:rsid w:val="005069CD"/>
    <w:rsid w:val="00506A87"/>
    <w:rsid w:val="00507EF9"/>
    <w:rsid w:val="0051124A"/>
    <w:rsid w:val="00511EDC"/>
    <w:rsid w:val="0051364C"/>
    <w:rsid w:val="00513D5A"/>
    <w:rsid w:val="00516AD6"/>
    <w:rsid w:val="005173E1"/>
    <w:rsid w:val="005208BD"/>
    <w:rsid w:val="005224CC"/>
    <w:rsid w:val="00523BB1"/>
    <w:rsid w:val="00526995"/>
    <w:rsid w:val="005310A1"/>
    <w:rsid w:val="00533D47"/>
    <w:rsid w:val="00534A47"/>
    <w:rsid w:val="00537261"/>
    <w:rsid w:val="005378BA"/>
    <w:rsid w:val="00542B37"/>
    <w:rsid w:val="0054532E"/>
    <w:rsid w:val="0054557A"/>
    <w:rsid w:val="00550681"/>
    <w:rsid w:val="00551BA5"/>
    <w:rsid w:val="00551D9D"/>
    <w:rsid w:val="005521A1"/>
    <w:rsid w:val="005541E0"/>
    <w:rsid w:val="0055470F"/>
    <w:rsid w:val="00554BB9"/>
    <w:rsid w:val="00556154"/>
    <w:rsid w:val="00562F54"/>
    <w:rsid w:val="0056325B"/>
    <w:rsid w:val="00563439"/>
    <w:rsid w:val="005657EE"/>
    <w:rsid w:val="00566C35"/>
    <w:rsid w:val="00567F2E"/>
    <w:rsid w:val="00567F77"/>
    <w:rsid w:val="0057307A"/>
    <w:rsid w:val="00573392"/>
    <w:rsid w:val="00574E55"/>
    <w:rsid w:val="0058192B"/>
    <w:rsid w:val="00583BE4"/>
    <w:rsid w:val="00590665"/>
    <w:rsid w:val="005917D1"/>
    <w:rsid w:val="005918C0"/>
    <w:rsid w:val="005937A9"/>
    <w:rsid w:val="00593E2B"/>
    <w:rsid w:val="00593E89"/>
    <w:rsid w:val="00594325"/>
    <w:rsid w:val="005947DA"/>
    <w:rsid w:val="00595637"/>
    <w:rsid w:val="00595B49"/>
    <w:rsid w:val="00596114"/>
    <w:rsid w:val="00597313"/>
    <w:rsid w:val="00597D43"/>
    <w:rsid w:val="005A1C09"/>
    <w:rsid w:val="005A24DA"/>
    <w:rsid w:val="005A417C"/>
    <w:rsid w:val="005A637D"/>
    <w:rsid w:val="005A63AA"/>
    <w:rsid w:val="005A6D8C"/>
    <w:rsid w:val="005B10EE"/>
    <w:rsid w:val="005B2526"/>
    <w:rsid w:val="005B3058"/>
    <w:rsid w:val="005B3669"/>
    <w:rsid w:val="005B4C18"/>
    <w:rsid w:val="005B6BC6"/>
    <w:rsid w:val="005B6C8E"/>
    <w:rsid w:val="005C233F"/>
    <w:rsid w:val="005C4969"/>
    <w:rsid w:val="005C56F2"/>
    <w:rsid w:val="005C6A16"/>
    <w:rsid w:val="005D01B3"/>
    <w:rsid w:val="005D0921"/>
    <w:rsid w:val="005D1067"/>
    <w:rsid w:val="005D314D"/>
    <w:rsid w:val="005D3E15"/>
    <w:rsid w:val="005D3FC7"/>
    <w:rsid w:val="005D4379"/>
    <w:rsid w:val="005D5696"/>
    <w:rsid w:val="005D57FF"/>
    <w:rsid w:val="005D5F42"/>
    <w:rsid w:val="005D6E47"/>
    <w:rsid w:val="005D7AFF"/>
    <w:rsid w:val="005E06A2"/>
    <w:rsid w:val="005E131A"/>
    <w:rsid w:val="005E1660"/>
    <w:rsid w:val="005E2968"/>
    <w:rsid w:val="005E33D4"/>
    <w:rsid w:val="005E4087"/>
    <w:rsid w:val="005E4A48"/>
    <w:rsid w:val="005E62B2"/>
    <w:rsid w:val="005E6B78"/>
    <w:rsid w:val="005F01A1"/>
    <w:rsid w:val="005F0FEF"/>
    <w:rsid w:val="005F11CF"/>
    <w:rsid w:val="005F1B0D"/>
    <w:rsid w:val="005F2B8E"/>
    <w:rsid w:val="005F2CD3"/>
    <w:rsid w:val="005F3199"/>
    <w:rsid w:val="005F31EE"/>
    <w:rsid w:val="005F399A"/>
    <w:rsid w:val="005F3E52"/>
    <w:rsid w:val="005F60D1"/>
    <w:rsid w:val="006038B4"/>
    <w:rsid w:val="006046AE"/>
    <w:rsid w:val="00606595"/>
    <w:rsid w:val="0061645F"/>
    <w:rsid w:val="0061733A"/>
    <w:rsid w:val="00620A1E"/>
    <w:rsid w:val="006214DA"/>
    <w:rsid w:val="006247FD"/>
    <w:rsid w:val="00625675"/>
    <w:rsid w:val="00627487"/>
    <w:rsid w:val="006275CF"/>
    <w:rsid w:val="006317F6"/>
    <w:rsid w:val="00631E2E"/>
    <w:rsid w:val="00633325"/>
    <w:rsid w:val="00633538"/>
    <w:rsid w:val="006339A8"/>
    <w:rsid w:val="00635BB7"/>
    <w:rsid w:val="0063676B"/>
    <w:rsid w:val="006416B1"/>
    <w:rsid w:val="006418CE"/>
    <w:rsid w:val="00641DDB"/>
    <w:rsid w:val="00642BA7"/>
    <w:rsid w:val="00643312"/>
    <w:rsid w:val="006444F7"/>
    <w:rsid w:val="00644BF2"/>
    <w:rsid w:val="00644EB2"/>
    <w:rsid w:val="00645D7E"/>
    <w:rsid w:val="00645F93"/>
    <w:rsid w:val="00651325"/>
    <w:rsid w:val="006515EE"/>
    <w:rsid w:val="00652724"/>
    <w:rsid w:val="0065665A"/>
    <w:rsid w:val="00657330"/>
    <w:rsid w:val="0065785E"/>
    <w:rsid w:val="00660499"/>
    <w:rsid w:val="00660CE8"/>
    <w:rsid w:val="00661750"/>
    <w:rsid w:val="00663C09"/>
    <w:rsid w:val="006655BB"/>
    <w:rsid w:val="006664D3"/>
    <w:rsid w:val="00666996"/>
    <w:rsid w:val="006673F1"/>
    <w:rsid w:val="006704CD"/>
    <w:rsid w:val="00670EC2"/>
    <w:rsid w:val="00673552"/>
    <w:rsid w:val="006758AB"/>
    <w:rsid w:val="00681495"/>
    <w:rsid w:val="00682112"/>
    <w:rsid w:val="00682549"/>
    <w:rsid w:val="00682ADB"/>
    <w:rsid w:val="006831E6"/>
    <w:rsid w:val="00684708"/>
    <w:rsid w:val="00684C81"/>
    <w:rsid w:val="00685929"/>
    <w:rsid w:val="00685C1F"/>
    <w:rsid w:val="00686532"/>
    <w:rsid w:val="00687670"/>
    <w:rsid w:val="00687A3B"/>
    <w:rsid w:val="006905B2"/>
    <w:rsid w:val="006922F5"/>
    <w:rsid w:val="00697DF4"/>
    <w:rsid w:val="006A0D6B"/>
    <w:rsid w:val="006A18CF"/>
    <w:rsid w:val="006A22F9"/>
    <w:rsid w:val="006B0601"/>
    <w:rsid w:val="006B18DD"/>
    <w:rsid w:val="006B5703"/>
    <w:rsid w:val="006B5F21"/>
    <w:rsid w:val="006B64F8"/>
    <w:rsid w:val="006B6BCE"/>
    <w:rsid w:val="006C158B"/>
    <w:rsid w:val="006C2BB2"/>
    <w:rsid w:val="006C2C36"/>
    <w:rsid w:val="006C3784"/>
    <w:rsid w:val="006C43C2"/>
    <w:rsid w:val="006C4B8A"/>
    <w:rsid w:val="006C6A5D"/>
    <w:rsid w:val="006D0D89"/>
    <w:rsid w:val="006D1785"/>
    <w:rsid w:val="006D1E52"/>
    <w:rsid w:val="006D20B9"/>
    <w:rsid w:val="006D3294"/>
    <w:rsid w:val="006D41E5"/>
    <w:rsid w:val="006D48EB"/>
    <w:rsid w:val="006D492F"/>
    <w:rsid w:val="006D55C2"/>
    <w:rsid w:val="006D6207"/>
    <w:rsid w:val="006D68B0"/>
    <w:rsid w:val="006D6FFB"/>
    <w:rsid w:val="006D7B61"/>
    <w:rsid w:val="006E035A"/>
    <w:rsid w:val="006E2E23"/>
    <w:rsid w:val="006E2F0A"/>
    <w:rsid w:val="006E6889"/>
    <w:rsid w:val="006E7149"/>
    <w:rsid w:val="006E7E4F"/>
    <w:rsid w:val="006F01F3"/>
    <w:rsid w:val="006F038D"/>
    <w:rsid w:val="006F1F1A"/>
    <w:rsid w:val="006F5372"/>
    <w:rsid w:val="006F55D3"/>
    <w:rsid w:val="006F6B1C"/>
    <w:rsid w:val="006F7868"/>
    <w:rsid w:val="007006A9"/>
    <w:rsid w:val="007017A5"/>
    <w:rsid w:val="00703022"/>
    <w:rsid w:val="007047A0"/>
    <w:rsid w:val="00706472"/>
    <w:rsid w:val="00710AB8"/>
    <w:rsid w:val="0071121D"/>
    <w:rsid w:val="007121FE"/>
    <w:rsid w:val="00712DC3"/>
    <w:rsid w:val="00712F0C"/>
    <w:rsid w:val="00713ADB"/>
    <w:rsid w:val="00714132"/>
    <w:rsid w:val="00715030"/>
    <w:rsid w:val="007159CF"/>
    <w:rsid w:val="00716ABB"/>
    <w:rsid w:val="00720356"/>
    <w:rsid w:val="00721A3C"/>
    <w:rsid w:val="00724304"/>
    <w:rsid w:val="00726388"/>
    <w:rsid w:val="0073226B"/>
    <w:rsid w:val="0074128E"/>
    <w:rsid w:val="00741331"/>
    <w:rsid w:val="0074180C"/>
    <w:rsid w:val="00741BE0"/>
    <w:rsid w:val="0074335F"/>
    <w:rsid w:val="007460F8"/>
    <w:rsid w:val="0074684D"/>
    <w:rsid w:val="007469FB"/>
    <w:rsid w:val="00751426"/>
    <w:rsid w:val="0075376A"/>
    <w:rsid w:val="007578AC"/>
    <w:rsid w:val="00760E5D"/>
    <w:rsid w:val="007612DC"/>
    <w:rsid w:val="00764770"/>
    <w:rsid w:val="0076550C"/>
    <w:rsid w:val="00766802"/>
    <w:rsid w:val="00766B9F"/>
    <w:rsid w:val="00766BD9"/>
    <w:rsid w:val="00770071"/>
    <w:rsid w:val="007708FD"/>
    <w:rsid w:val="0077092F"/>
    <w:rsid w:val="007728F8"/>
    <w:rsid w:val="0077306B"/>
    <w:rsid w:val="0077361F"/>
    <w:rsid w:val="00774E81"/>
    <w:rsid w:val="007750CF"/>
    <w:rsid w:val="007758B1"/>
    <w:rsid w:val="00776689"/>
    <w:rsid w:val="007802D9"/>
    <w:rsid w:val="00780FC9"/>
    <w:rsid w:val="00782310"/>
    <w:rsid w:val="00783260"/>
    <w:rsid w:val="00786337"/>
    <w:rsid w:val="00786FBE"/>
    <w:rsid w:val="00792003"/>
    <w:rsid w:val="007920A6"/>
    <w:rsid w:val="007935A3"/>
    <w:rsid w:val="00795088"/>
    <w:rsid w:val="00795B09"/>
    <w:rsid w:val="00795D84"/>
    <w:rsid w:val="0079629E"/>
    <w:rsid w:val="007A0F11"/>
    <w:rsid w:val="007A15F4"/>
    <w:rsid w:val="007A2CA8"/>
    <w:rsid w:val="007A4064"/>
    <w:rsid w:val="007A420E"/>
    <w:rsid w:val="007A4AEB"/>
    <w:rsid w:val="007A51A1"/>
    <w:rsid w:val="007A6568"/>
    <w:rsid w:val="007B048D"/>
    <w:rsid w:val="007B182F"/>
    <w:rsid w:val="007B1F94"/>
    <w:rsid w:val="007B382A"/>
    <w:rsid w:val="007B3C3D"/>
    <w:rsid w:val="007B3D69"/>
    <w:rsid w:val="007B6010"/>
    <w:rsid w:val="007B7961"/>
    <w:rsid w:val="007C04DD"/>
    <w:rsid w:val="007C06B0"/>
    <w:rsid w:val="007C0D98"/>
    <w:rsid w:val="007C1438"/>
    <w:rsid w:val="007C14FC"/>
    <w:rsid w:val="007C1915"/>
    <w:rsid w:val="007C3070"/>
    <w:rsid w:val="007C32DC"/>
    <w:rsid w:val="007C57BF"/>
    <w:rsid w:val="007C7023"/>
    <w:rsid w:val="007C7126"/>
    <w:rsid w:val="007C72DA"/>
    <w:rsid w:val="007D068E"/>
    <w:rsid w:val="007D083A"/>
    <w:rsid w:val="007D0C46"/>
    <w:rsid w:val="007D0D88"/>
    <w:rsid w:val="007D148F"/>
    <w:rsid w:val="007D1C50"/>
    <w:rsid w:val="007D6131"/>
    <w:rsid w:val="007D798C"/>
    <w:rsid w:val="007E0352"/>
    <w:rsid w:val="007E0EFB"/>
    <w:rsid w:val="007E4AB6"/>
    <w:rsid w:val="007E5011"/>
    <w:rsid w:val="007E5B3A"/>
    <w:rsid w:val="007E6796"/>
    <w:rsid w:val="007F002B"/>
    <w:rsid w:val="007F1BE7"/>
    <w:rsid w:val="007F2219"/>
    <w:rsid w:val="007F323C"/>
    <w:rsid w:val="007F32DE"/>
    <w:rsid w:val="007F360A"/>
    <w:rsid w:val="007F3A35"/>
    <w:rsid w:val="007F4144"/>
    <w:rsid w:val="007F6A9F"/>
    <w:rsid w:val="00801DA2"/>
    <w:rsid w:val="00805C10"/>
    <w:rsid w:val="00806907"/>
    <w:rsid w:val="008103A1"/>
    <w:rsid w:val="008119F7"/>
    <w:rsid w:val="00814F5F"/>
    <w:rsid w:val="00815FAF"/>
    <w:rsid w:val="00817F73"/>
    <w:rsid w:val="0082051A"/>
    <w:rsid w:val="008205C1"/>
    <w:rsid w:val="008219CD"/>
    <w:rsid w:val="0082207C"/>
    <w:rsid w:val="00823BBE"/>
    <w:rsid w:val="00825018"/>
    <w:rsid w:val="00826E36"/>
    <w:rsid w:val="008271F6"/>
    <w:rsid w:val="00832A9B"/>
    <w:rsid w:val="0083321E"/>
    <w:rsid w:val="008333C8"/>
    <w:rsid w:val="008337F3"/>
    <w:rsid w:val="00835259"/>
    <w:rsid w:val="0083663B"/>
    <w:rsid w:val="00837374"/>
    <w:rsid w:val="00842478"/>
    <w:rsid w:val="0084281E"/>
    <w:rsid w:val="00842861"/>
    <w:rsid w:val="00843BCB"/>
    <w:rsid w:val="00843ED0"/>
    <w:rsid w:val="00844A5B"/>
    <w:rsid w:val="0085079D"/>
    <w:rsid w:val="00850D0A"/>
    <w:rsid w:val="00854551"/>
    <w:rsid w:val="00855BDE"/>
    <w:rsid w:val="00856961"/>
    <w:rsid w:val="008601F5"/>
    <w:rsid w:val="008605DA"/>
    <w:rsid w:val="008608B0"/>
    <w:rsid w:val="00861A83"/>
    <w:rsid w:val="00861D7E"/>
    <w:rsid w:val="0086300C"/>
    <w:rsid w:val="00863A12"/>
    <w:rsid w:val="00863C73"/>
    <w:rsid w:val="00864B8B"/>
    <w:rsid w:val="00864E69"/>
    <w:rsid w:val="008679C0"/>
    <w:rsid w:val="008713AC"/>
    <w:rsid w:val="00871478"/>
    <w:rsid w:val="00871740"/>
    <w:rsid w:val="00871D0A"/>
    <w:rsid w:val="008735AA"/>
    <w:rsid w:val="008740C4"/>
    <w:rsid w:val="008744E6"/>
    <w:rsid w:val="00875F60"/>
    <w:rsid w:val="0087710C"/>
    <w:rsid w:val="00880329"/>
    <w:rsid w:val="0088072B"/>
    <w:rsid w:val="00882464"/>
    <w:rsid w:val="0088397F"/>
    <w:rsid w:val="00884C74"/>
    <w:rsid w:val="0088561A"/>
    <w:rsid w:val="008905D8"/>
    <w:rsid w:val="0089119D"/>
    <w:rsid w:val="00892814"/>
    <w:rsid w:val="00892910"/>
    <w:rsid w:val="0089315A"/>
    <w:rsid w:val="00897E67"/>
    <w:rsid w:val="008A2D6A"/>
    <w:rsid w:val="008A3522"/>
    <w:rsid w:val="008A3768"/>
    <w:rsid w:val="008A64EF"/>
    <w:rsid w:val="008A6910"/>
    <w:rsid w:val="008A6D30"/>
    <w:rsid w:val="008B0C07"/>
    <w:rsid w:val="008B1EC5"/>
    <w:rsid w:val="008B240F"/>
    <w:rsid w:val="008B28F4"/>
    <w:rsid w:val="008B5A53"/>
    <w:rsid w:val="008B5DFC"/>
    <w:rsid w:val="008B7A9B"/>
    <w:rsid w:val="008C03E4"/>
    <w:rsid w:val="008C485D"/>
    <w:rsid w:val="008D01D1"/>
    <w:rsid w:val="008D04C8"/>
    <w:rsid w:val="008D10BA"/>
    <w:rsid w:val="008D2159"/>
    <w:rsid w:val="008D3353"/>
    <w:rsid w:val="008D3779"/>
    <w:rsid w:val="008D3B99"/>
    <w:rsid w:val="008D3F6E"/>
    <w:rsid w:val="008D40DC"/>
    <w:rsid w:val="008D43CF"/>
    <w:rsid w:val="008D4E51"/>
    <w:rsid w:val="008D589A"/>
    <w:rsid w:val="008D6771"/>
    <w:rsid w:val="008D7A43"/>
    <w:rsid w:val="008E0F7F"/>
    <w:rsid w:val="008E1711"/>
    <w:rsid w:val="008E1C53"/>
    <w:rsid w:val="008E21C5"/>
    <w:rsid w:val="008E2EF7"/>
    <w:rsid w:val="008E44E1"/>
    <w:rsid w:val="008E6076"/>
    <w:rsid w:val="008E7907"/>
    <w:rsid w:val="008F0A55"/>
    <w:rsid w:val="008F1158"/>
    <w:rsid w:val="008F2ED8"/>
    <w:rsid w:val="008F450B"/>
    <w:rsid w:val="008F4D2A"/>
    <w:rsid w:val="008F5AA0"/>
    <w:rsid w:val="008F61AB"/>
    <w:rsid w:val="008F7F27"/>
    <w:rsid w:val="00900126"/>
    <w:rsid w:val="00900B7C"/>
    <w:rsid w:val="009013AA"/>
    <w:rsid w:val="00905A4E"/>
    <w:rsid w:val="0090616B"/>
    <w:rsid w:val="009067F6"/>
    <w:rsid w:val="009078B8"/>
    <w:rsid w:val="0091151D"/>
    <w:rsid w:val="00911F06"/>
    <w:rsid w:val="00914565"/>
    <w:rsid w:val="0091498D"/>
    <w:rsid w:val="00914B11"/>
    <w:rsid w:val="00915EAE"/>
    <w:rsid w:val="00916481"/>
    <w:rsid w:val="009172A6"/>
    <w:rsid w:val="00917A4F"/>
    <w:rsid w:val="00921DC3"/>
    <w:rsid w:val="00924246"/>
    <w:rsid w:val="009246F6"/>
    <w:rsid w:val="00925623"/>
    <w:rsid w:val="00927537"/>
    <w:rsid w:val="009301BB"/>
    <w:rsid w:val="00931263"/>
    <w:rsid w:val="00931885"/>
    <w:rsid w:val="00932213"/>
    <w:rsid w:val="00932605"/>
    <w:rsid w:val="00933438"/>
    <w:rsid w:val="009338C2"/>
    <w:rsid w:val="0093422C"/>
    <w:rsid w:val="009343DF"/>
    <w:rsid w:val="009352B5"/>
    <w:rsid w:val="009378D1"/>
    <w:rsid w:val="00940CBB"/>
    <w:rsid w:val="00941261"/>
    <w:rsid w:val="009414D0"/>
    <w:rsid w:val="009472DC"/>
    <w:rsid w:val="00950B1A"/>
    <w:rsid w:val="00952094"/>
    <w:rsid w:val="0095379E"/>
    <w:rsid w:val="009539CA"/>
    <w:rsid w:val="00954A19"/>
    <w:rsid w:val="009563B0"/>
    <w:rsid w:val="009604C9"/>
    <w:rsid w:val="00962415"/>
    <w:rsid w:val="00965E2E"/>
    <w:rsid w:val="00966E6C"/>
    <w:rsid w:val="00967825"/>
    <w:rsid w:val="00970443"/>
    <w:rsid w:val="00971603"/>
    <w:rsid w:val="009723E4"/>
    <w:rsid w:val="00973D5E"/>
    <w:rsid w:val="00974500"/>
    <w:rsid w:val="00974717"/>
    <w:rsid w:val="009754C4"/>
    <w:rsid w:val="0097583F"/>
    <w:rsid w:val="00975A25"/>
    <w:rsid w:val="00976636"/>
    <w:rsid w:val="00980A2C"/>
    <w:rsid w:val="00980AA0"/>
    <w:rsid w:val="009812BF"/>
    <w:rsid w:val="009812F9"/>
    <w:rsid w:val="00982F3D"/>
    <w:rsid w:val="00983794"/>
    <w:rsid w:val="009839E7"/>
    <w:rsid w:val="009848A6"/>
    <w:rsid w:val="00993112"/>
    <w:rsid w:val="00993ECD"/>
    <w:rsid w:val="00996C83"/>
    <w:rsid w:val="00997DE0"/>
    <w:rsid w:val="00997F40"/>
    <w:rsid w:val="009A025E"/>
    <w:rsid w:val="009A3048"/>
    <w:rsid w:val="009A3CAB"/>
    <w:rsid w:val="009A5523"/>
    <w:rsid w:val="009A5C2E"/>
    <w:rsid w:val="009A713B"/>
    <w:rsid w:val="009A71AE"/>
    <w:rsid w:val="009B0081"/>
    <w:rsid w:val="009B238F"/>
    <w:rsid w:val="009B3682"/>
    <w:rsid w:val="009B56B3"/>
    <w:rsid w:val="009B7E34"/>
    <w:rsid w:val="009C0AEC"/>
    <w:rsid w:val="009C0E7C"/>
    <w:rsid w:val="009C0ED2"/>
    <w:rsid w:val="009C1097"/>
    <w:rsid w:val="009C1A42"/>
    <w:rsid w:val="009C2952"/>
    <w:rsid w:val="009C3F4E"/>
    <w:rsid w:val="009C4764"/>
    <w:rsid w:val="009C4F15"/>
    <w:rsid w:val="009D0665"/>
    <w:rsid w:val="009D0CE6"/>
    <w:rsid w:val="009D0D2F"/>
    <w:rsid w:val="009D13EA"/>
    <w:rsid w:val="009D2BB9"/>
    <w:rsid w:val="009D3AEF"/>
    <w:rsid w:val="009D638C"/>
    <w:rsid w:val="009E0580"/>
    <w:rsid w:val="009E07E2"/>
    <w:rsid w:val="009E0F1D"/>
    <w:rsid w:val="009E2848"/>
    <w:rsid w:val="009E2CA4"/>
    <w:rsid w:val="009E2CB2"/>
    <w:rsid w:val="009E31CD"/>
    <w:rsid w:val="009E3A2C"/>
    <w:rsid w:val="009E40B0"/>
    <w:rsid w:val="009E42A2"/>
    <w:rsid w:val="009E44E7"/>
    <w:rsid w:val="009E5202"/>
    <w:rsid w:val="009E61D3"/>
    <w:rsid w:val="009E6F22"/>
    <w:rsid w:val="009E7B67"/>
    <w:rsid w:val="009F0AAC"/>
    <w:rsid w:val="009F1C27"/>
    <w:rsid w:val="009F2D04"/>
    <w:rsid w:val="009F42EF"/>
    <w:rsid w:val="009F4D84"/>
    <w:rsid w:val="00A01A0A"/>
    <w:rsid w:val="00A02ABD"/>
    <w:rsid w:val="00A034C4"/>
    <w:rsid w:val="00A044E5"/>
    <w:rsid w:val="00A06994"/>
    <w:rsid w:val="00A10E0C"/>
    <w:rsid w:val="00A12345"/>
    <w:rsid w:val="00A12BB1"/>
    <w:rsid w:val="00A1301B"/>
    <w:rsid w:val="00A13A4C"/>
    <w:rsid w:val="00A147A2"/>
    <w:rsid w:val="00A14B9B"/>
    <w:rsid w:val="00A15202"/>
    <w:rsid w:val="00A16076"/>
    <w:rsid w:val="00A2076A"/>
    <w:rsid w:val="00A20FEB"/>
    <w:rsid w:val="00A2180A"/>
    <w:rsid w:val="00A21CD2"/>
    <w:rsid w:val="00A22B21"/>
    <w:rsid w:val="00A22DDB"/>
    <w:rsid w:val="00A30E11"/>
    <w:rsid w:val="00A3408B"/>
    <w:rsid w:val="00A4003E"/>
    <w:rsid w:val="00A43910"/>
    <w:rsid w:val="00A441CD"/>
    <w:rsid w:val="00A4479A"/>
    <w:rsid w:val="00A44B58"/>
    <w:rsid w:val="00A44E27"/>
    <w:rsid w:val="00A4676C"/>
    <w:rsid w:val="00A4707B"/>
    <w:rsid w:val="00A4770F"/>
    <w:rsid w:val="00A52A47"/>
    <w:rsid w:val="00A5337B"/>
    <w:rsid w:val="00A533A7"/>
    <w:rsid w:val="00A53599"/>
    <w:rsid w:val="00A53BCA"/>
    <w:rsid w:val="00A540E1"/>
    <w:rsid w:val="00A54B57"/>
    <w:rsid w:val="00A56D25"/>
    <w:rsid w:val="00A5718F"/>
    <w:rsid w:val="00A60652"/>
    <w:rsid w:val="00A60AA3"/>
    <w:rsid w:val="00A61229"/>
    <w:rsid w:val="00A618CD"/>
    <w:rsid w:val="00A62482"/>
    <w:rsid w:val="00A65197"/>
    <w:rsid w:val="00A6558E"/>
    <w:rsid w:val="00A66591"/>
    <w:rsid w:val="00A66756"/>
    <w:rsid w:val="00A67488"/>
    <w:rsid w:val="00A7029C"/>
    <w:rsid w:val="00A702F7"/>
    <w:rsid w:val="00A73409"/>
    <w:rsid w:val="00A7359B"/>
    <w:rsid w:val="00A73935"/>
    <w:rsid w:val="00A74386"/>
    <w:rsid w:val="00A749D6"/>
    <w:rsid w:val="00A74F5A"/>
    <w:rsid w:val="00A751C0"/>
    <w:rsid w:val="00A7667E"/>
    <w:rsid w:val="00A77DD9"/>
    <w:rsid w:val="00A81DD3"/>
    <w:rsid w:val="00A82815"/>
    <w:rsid w:val="00A83795"/>
    <w:rsid w:val="00A84EFE"/>
    <w:rsid w:val="00A9033D"/>
    <w:rsid w:val="00A918FB"/>
    <w:rsid w:val="00A94776"/>
    <w:rsid w:val="00A95DCF"/>
    <w:rsid w:val="00A9689C"/>
    <w:rsid w:val="00A96EAF"/>
    <w:rsid w:val="00A9763E"/>
    <w:rsid w:val="00A97A76"/>
    <w:rsid w:val="00AA1C27"/>
    <w:rsid w:val="00AA2E2A"/>
    <w:rsid w:val="00AA3EB0"/>
    <w:rsid w:val="00AA64F5"/>
    <w:rsid w:val="00AA67D6"/>
    <w:rsid w:val="00AA681B"/>
    <w:rsid w:val="00AB1EA2"/>
    <w:rsid w:val="00AB2425"/>
    <w:rsid w:val="00AB242C"/>
    <w:rsid w:val="00AB2E6C"/>
    <w:rsid w:val="00AB48E1"/>
    <w:rsid w:val="00AB6602"/>
    <w:rsid w:val="00AC049A"/>
    <w:rsid w:val="00AC3663"/>
    <w:rsid w:val="00AC497E"/>
    <w:rsid w:val="00AC4C4D"/>
    <w:rsid w:val="00AC50B6"/>
    <w:rsid w:val="00AC5A0F"/>
    <w:rsid w:val="00AC7E5C"/>
    <w:rsid w:val="00AD0565"/>
    <w:rsid w:val="00AD0CCF"/>
    <w:rsid w:val="00AD0E0D"/>
    <w:rsid w:val="00AD1335"/>
    <w:rsid w:val="00AD33AA"/>
    <w:rsid w:val="00AD3C3C"/>
    <w:rsid w:val="00AD40F1"/>
    <w:rsid w:val="00AD44B7"/>
    <w:rsid w:val="00AD4C1C"/>
    <w:rsid w:val="00AD5AC5"/>
    <w:rsid w:val="00AE04C5"/>
    <w:rsid w:val="00AE1028"/>
    <w:rsid w:val="00AE25EE"/>
    <w:rsid w:val="00AE28E9"/>
    <w:rsid w:val="00AE2EE2"/>
    <w:rsid w:val="00AE3B6F"/>
    <w:rsid w:val="00AE553F"/>
    <w:rsid w:val="00AE5691"/>
    <w:rsid w:val="00AE65DB"/>
    <w:rsid w:val="00AE666C"/>
    <w:rsid w:val="00AE6850"/>
    <w:rsid w:val="00AE7336"/>
    <w:rsid w:val="00AE736E"/>
    <w:rsid w:val="00AF03AF"/>
    <w:rsid w:val="00AF1A0F"/>
    <w:rsid w:val="00AF1A46"/>
    <w:rsid w:val="00AF1E62"/>
    <w:rsid w:val="00AF2B3D"/>
    <w:rsid w:val="00AF4891"/>
    <w:rsid w:val="00AF6EFC"/>
    <w:rsid w:val="00AF78ED"/>
    <w:rsid w:val="00B00CCA"/>
    <w:rsid w:val="00B011A4"/>
    <w:rsid w:val="00B0234E"/>
    <w:rsid w:val="00B03BE0"/>
    <w:rsid w:val="00B05DCB"/>
    <w:rsid w:val="00B068AF"/>
    <w:rsid w:val="00B06B69"/>
    <w:rsid w:val="00B10F67"/>
    <w:rsid w:val="00B1119A"/>
    <w:rsid w:val="00B111A9"/>
    <w:rsid w:val="00B12371"/>
    <w:rsid w:val="00B1257A"/>
    <w:rsid w:val="00B13326"/>
    <w:rsid w:val="00B16D17"/>
    <w:rsid w:val="00B1798F"/>
    <w:rsid w:val="00B2013C"/>
    <w:rsid w:val="00B221EC"/>
    <w:rsid w:val="00B231F4"/>
    <w:rsid w:val="00B236D8"/>
    <w:rsid w:val="00B24E19"/>
    <w:rsid w:val="00B2618D"/>
    <w:rsid w:val="00B26D81"/>
    <w:rsid w:val="00B2776C"/>
    <w:rsid w:val="00B31790"/>
    <w:rsid w:val="00B32B02"/>
    <w:rsid w:val="00B3331A"/>
    <w:rsid w:val="00B33349"/>
    <w:rsid w:val="00B34012"/>
    <w:rsid w:val="00B37CD0"/>
    <w:rsid w:val="00B40023"/>
    <w:rsid w:val="00B4025A"/>
    <w:rsid w:val="00B438C5"/>
    <w:rsid w:val="00B46274"/>
    <w:rsid w:val="00B46977"/>
    <w:rsid w:val="00B50104"/>
    <w:rsid w:val="00B52183"/>
    <w:rsid w:val="00B53467"/>
    <w:rsid w:val="00B5390E"/>
    <w:rsid w:val="00B56C78"/>
    <w:rsid w:val="00B57E79"/>
    <w:rsid w:val="00B62A95"/>
    <w:rsid w:val="00B6356D"/>
    <w:rsid w:val="00B63AC7"/>
    <w:rsid w:val="00B66D71"/>
    <w:rsid w:val="00B66DD3"/>
    <w:rsid w:val="00B66F42"/>
    <w:rsid w:val="00B73DE2"/>
    <w:rsid w:val="00B747CA"/>
    <w:rsid w:val="00B768E4"/>
    <w:rsid w:val="00B81394"/>
    <w:rsid w:val="00B83349"/>
    <w:rsid w:val="00B83A01"/>
    <w:rsid w:val="00B8472E"/>
    <w:rsid w:val="00B84C41"/>
    <w:rsid w:val="00B8722D"/>
    <w:rsid w:val="00B91438"/>
    <w:rsid w:val="00B9145F"/>
    <w:rsid w:val="00B9199C"/>
    <w:rsid w:val="00B92942"/>
    <w:rsid w:val="00B952D9"/>
    <w:rsid w:val="00B9611F"/>
    <w:rsid w:val="00B9685A"/>
    <w:rsid w:val="00B96FD0"/>
    <w:rsid w:val="00B97725"/>
    <w:rsid w:val="00BA0EC1"/>
    <w:rsid w:val="00BA185C"/>
    <w:rsid w:val="00BA1FF7"/>
    <w:rsid w:val="00BA201A"/>
    <w:rsid w:val="00BA2337"/>
    <w:rsid w:val="00BA2C16"/>
    <w:rsid w:val="00BA35C6"/>
    <w:rsid w:val="00BA4139"/>
    <w:rsid w:val="00BA45E8"/>
    <w:rsid w:val="00BA60E0"/>
    <w:rsid w:val="00BA6FD0"/>
    <w:rsid w:val="00BA74B6"/>
    <w:rsid w:val="00BB1C1A"/>
    <w:rsid w:val="00BB3398"/>
    <w:rsid w:val="00BB36B0"/>
    <w:rsid w:val="00BB3F5E"/>
    <w:rsid w:val="00BB4CA2"/>
    <w:rsid w:val="00BB6A3E"/>
    <w:rsid w:val="00BB701B"/>
    <w:rsid w:val="00BB7D14"/>
    <w:rsid w:val="00BC061D"/>
    <w:rsid w:val="00BC0BAC"/>
    <w:rsid w:val="00BC0D16"/>
    <w:rsid w:val="00BC2543"/>
    <w:rsid w:val="00BC7044"/>
    <w:rsid w:val="00BC7D93"/>
    <w:rsid w:val="00BC7EA4"/>
    <w:rsid w:val="00BD0577"/>
    <w:rsid w:val="00BD0E31"/>
    <w:rsid w:val="00BD4312"/>
    <w:rsid w:val="00BD43C0"/>
    <w:rsid w:val="00BD57FF"/>
    <w:rsid w:val="00BD5B85"/>
    <w:rsid w:val="00BD644F"/>
    <w:rsid w:val="00BD7D03"/>
    <w:rsid w:val="00BE0C4B"/>
    <w:rsid w:val="00BE17EB"/>
    <w:rsid w:val="00BE3AA6"/>
    <w:rsid w:val="00BE675B"/>
    <w:rsid w:val="00BE7A1C"/>
    <w:rsid w:val="00BF0AEC"/>
    <w:rsid w:val="00BF0E24"/>
    <w:rsid w:val="00BF3E5B"/>
    <w:rsid w:val="00BF4896"/>
    <w:rsid w:val="00BF5D5F"/>
    <w:rsid w:val="00BF6C53"/>
    <w:rsid w:val="00BF74DB"/>
    <w:rsid w:val="00BF7FE1"/>
    <w:rsid w:val="00C00B4E"/>
    <w:rsid w:val="00C00E64"/>
    <w:rsid w:val="00C0236C"/>
    <w:rsid w:val="00C02C1E"/>
    <w:rsid w:val="00C0401B"/>
    <w:rsid w:val="00C049DB"/>
    <w:rsid w:val="00C05CA0"/>
    <w:rsid w:val="00C05FD3"/>
    <w:rsid w:val="00C077B5"/>
    <w:rsid w:val="00C105EA"/>
    <w:rsid w:val="00C1074D"/>
    <w:rsid w:val="00C11349"/>
    <w:rsid w:val="00C119F4"/>
    <w:rsid w:val="00C12A1A"/>
    <w:rsid w:val="00C13EDF"/>
    <w:rsid w:val="00C1447A"/>
    <w:rsid w:val="00C17535"/>
    <w:rsid w:val="00C17CC7"/>
    <w:rsid w:val="00C21540"/>
    <w:rsid w:val="00C216C2"/>
    <w:rsid w:val="00C222BD"/>
    <w:rsid w:val="00C2262D"/>
    <w:rsid w:val="00C22993"/>
    <w:rsid w:val="00C24890"/>
    <w:rsid w:val="00C25FE7"/>
    <w:rsid w:val="00C26822"/>
    <w:rsid w:val="00C26EBC"/>
    <w:rsid w:val="00C27A55"/>
    <w:rsid w:val="00C33B9C"/>
    <w:rsid w:val="00C3407B"/>
    <w:rsid w:val="00C35C57"/>
    <w:rsid w:val="00C36CBA"/>
    <w:rsid w:val="00C36EE4"/>
    <w:rsid w:val="00C40886"/>
    <w:rsid w:val="00C409AF"/>
    <w:rsid w:val="00C42B17"/>
    <w:rsid w:val="00C42F1C"/>
    <w:rsid w:val="00C4353D"/>
    <w:rsid w:val="00C437F9"/>
    <w:rsid w:val="00C45BCB"/>
    <w:rsid w:val="00C467E6"/>
    <w:rsid w:val="00C46AD3"/>
    <w:rsid w:val="00C46EF1"/>
    <w:rsid w:val="00C46F40"/>
    <w:rsid w:val="00C472D2"/>
    <w:rsid w:val="00C4749A"/>
    <w:rsid w:val="00C511E8"/>
    <w:rsid w:val="00C5230A"/>
    <w:rsid w:val="00C52396"/>
    <w:rsid w:val="00C54A4D"/>
    <w:rsid w:val="00C558A4"/>
    <w:rsid w:val="00C57665"/>
    <w:rsid w:val="00C608CB"/>
    <w:rsid w:val="00C613D9"/>
    <w:rsid w:val="00C6414A"/>
    <w:rsid w:val="00C643BD"/>
    <w:rsid w:val="00C64E72"/>
    <w:rsid w:val="00C66383"/>
    <w:rsid w:val="00C663DD"/>
    <w:rsid w:val="00C672F6"/>
    <w:rsid w:val="00C67874"/>
    <w:rsid w:val="00C70418"/>
    <w:rsid w:val="00C70C57"/>
    <w:rsid w:val="00C73C06"/>
    <w:rsid w:val="00C73EE9"/>
    <w:rsid w:val="00C767F8"/>
    <w:rsid w:val="00C8112B"/>
    <w:rsid w:val="00C81552"/>
    <w:rsid w:val="00C8440E"/>
    <w:rsid w:val="00C85051"/>
    <w:rsid w:val="00C851E9"/>
    <w:rsid w:val="00C86ACE"/>
    <w:rsid w:val="00C87603"/>
    <w:rsid w:val="00C87A08"/>
    <w:rsid w:val="00C91CD3"/>
    <w:rsid w:val="00C92524"/>
    <w:rsid w:val="00C92CD0"/>
    <w:rsid w:val="00C97CEF"/>
    <w:rsid w:val="00CA06C2"/>
    <w:rsid w:val="00CA36CF"/>
    <w:rsid w:val="00CB0D4A"/>
    <w:rsid w:val="00CB199C"/>
    <w:rsid w:val="00CB5532"/>
    <w:rsid w:val="00CC1351"/>
    <w:rsid w:val="00CC22AC"/>
    <w:rsid w:val="00CC25B7"/>
    <w:rsid w:val="00CC35C4"/>
    <w:rsid w:val="00CC4401"/>
    <w:rsid w:val="00CC4C80"/>
    <w:rsid w:val="00CC5028"/>
    <w:rsid w:val="00CC52FF"/>
    <w:rsid w:val="00CC594B"/>
    <w:rsid w:val="00CD0127"/>
    <w:rsid w:val="00CD03B4"/>
    <w:rsid w:val="00CD2A76"/>
    <w:rsid w:val="00CD40DE"/>
    <w:rsid w:val="00CD5790"/>
    <w:rsid w:val="00CD7100"/>
    <w:rsid w:val="00CE09CF"/>
    <w:rsid w:val="00CE24D6"/>
    <w:rsid w:val="00CE2AFE"/>
    <w:rsid w:val="00CE48F2"/>
    <w:rsid w:val="00CE5CDD"/>
    <w:rsid w:val="00CE67A7"/>
    <w:rsid w:val="00CE69BF"/>
    <w:rsid w:val="00CF216D"/>
    <w:rsid w:val="00CF5388"/>
    <w:rsid w:val="00CF5889"/>
    <w:rsid w:val="00CF7C3A"/>
    <w:rsid w:val="00CF7C5C"/>
    <w:rsid w:val="00D000B4"/>
    <w:rsid w:val="00D00D79"/>
    <w:rsid w:val="00D02037"/>
    <w:rsid w:val="00D05361"/>
    <w:rsid w:val="00D06BD9"/>
    <w:rsid w:val="00D07931"/>
    <w:rsid w:val="00D07C43"/>
    <w:rsid w:val="00D10185"/>
    <w:rsid w:val="00D10C0F"/>
    <w:rsid w:val="00D10F37"/>
    <w:rsid w:val="00D117E1"/>
    <w:rsid w:val="00D11E52"/>
    <w:rsid w:val="00D133E0"/>
    <w:rsid w:val="00D13625"/>
    <w:rsid w:val="00D158FD"/>
    <w:rsid w:val="00D16DFD"/>
    <w:rsid w:val="00D21C54"/>
    <w:rsid w:val="00D22676"/>
    <w:rsid w:val="00D22FF7"/>
    <w:rsid w:val="00D2300F"/>
    <w:rsid w:val="00D2302C"/>
    <w:rsid w:val="00D23DF1"/>
    <w:rsid w:val="00D24D1C"/>
    <w:rsid w:val="00D25746"/>
    <w:rsid w:val="00D269A9"/>
    <w:rsid w:val="00D272EC"/>
    <w:rsid w:val="00D3045C"/>
    <w:rsid w:val="00D31C40"/>
    <w:rsid w:val="00D326CE"/>
    <w:rsid w:val="00D335E2"/>
    <w:rsid w:val="00D36341"/>
    <w:rsid w:val="00D36909"/>
    <w:rsid w:val="00D37660"/>
    <w:rsid w:val="00D40437"/>
    <w:rsid w:val="00D41306"/>
    <w:rsid w:val="00D414E0"/>
    <w:rsid w:val="00D41DE8"/>
    <w:rsid w:val="00D423E4"/>
    <w:rsid w:val="00D4250E"/>
    <w:rsid w:val="00D437D6"/>
    <w:rsid w:val="00D45119"/>
    <w:rsid w:val="00D45FA7"/>
    <w:rsid w:val="00D4765E"/>
    <w:rsid w:val="00D47738"/>
    <w:rsid w:val="00D47AB6"/>
    <w:rsid w:val="00D52EB5"/>
    <w:rsid w:val="00D52EF9"/>
    <w:rsid w:val="00D54CBD"/>
    <w:rsid w:val="00D54DD2"/>
    <w:rsid w:val="00D555BE"/>
    <w:rsid w:val="00D557AB"/>
    <w:rsid w:val="00D559F4"/>
    <w:rsid w:val="00D60DB4"/>
    <w:rsid w:val="00D61188"/>
    <w:rsid w:val="00D615D1"/>
    <w:rsid w:val="00D61F32"/>
    <w:rsid w:val="00D620F1"/>
    <w:rsid w:val="00D6367A"/>
    <w:rsid w:val="00D6372D"/>
    <w:rsid w:val="00D659FC"/>
    <w:rsid w:val="00D65A50"/>
    <w:rsid w:val="00D665E7"/>
    <w:rsid w:val="00D714F4"/>
    <w:rsid w:val="00D74BE7"/>
    <w:rsid w:val="00D74FAB"/>
    <w:rsid w:val="00D76095"/>
    <w:rsid w:val="00D76681"/>
    <w:rsid w:val="00D76835"/>
    <w:rsid w:val="00D77AF2"/>
    <w:rsid w:val="00D77DDC"/>
    <w:rsid w:val="00D803F6"/>
    <w:rsid w:val="00D812E0"/>
    <w:rsid w:val="00D819E5"/>
    <w:rsid w:val="00D8315A"/>
    <w:rsid w:val="00D835B9"/>
    <w:rsid w:val="00D83765"/>
    <w:rsid w:val="00D8388F"/>
    <w:rsid w:val="00D857DC"/>
    <w:rsid w:val="00D867C1"/>
    <w:rsid w:val="00D87745"/>
    <w:rsid w:val="00D900C1"/>
    <w:rsid w:val="00D9091E"/>
    <w:rsid w:val="00D911A6"/>
    <w:rsid w:val="00D93035"/>
    <w:rsid w:val="00D94F70"/>
    <w:rsid w:val="00D976FE"/>
    <w:rsid w:val="00DA330E"/>
    <w:rsid w:val="00DB2A11"/>
    <w:rsid w:val="00DB31AC"/>
    <w:rsid w:val="00DB48C3"/>
    <w:rsid w:val="00DB55AF"/>
    <w:rsid w:val="00DB5897"/>
    <w:rsid w:val="00DB728D"/>
    <w:rsid w:val="00DB770E"/>
    <w:rsid w:val="00DC120B"/>
    <w:rsid w:val="00DC235D"/>
    <w:rsid w:val="00DC26A7"/>
    <w:rsid w:val="00DC4880"/>
    <w:rsid w:val="00DC48CF"/>
    <w:rsid w:val="00DC4E56"/>
    <w:rsid w:val="00DC4EB3"/>
    <w:rsid w:val="00DC79EB"/>
    <w:rsid w:val="00DD0F6B"/>
    <w:rsid w:val="00DD2E13"/>
    <w:rsid w:val="00DD43EA"/>
    <w:rsid w:val="00DE2EC7"/>
    <w:rsid w:val="00DE323A"/>
    <w:rsid w:val="00DE585B"/>
    <w:rsid w:val="00DE7510"/>
    <w:rsid w:val="00DF2A07"/>
    <w:rsid w:val="00DF4A8F"/>
    <w:rsid w:val="00DF4B6A"/>
    <w:rsid w:val="00DF541F"/>
    <w:rsid w:val="00DF5900"/>
    <w:rsid w:val="00DF7BFC"/>
    <w:rsid w:val="00E01E10"/>
    <w:rsid w:val="00E02030"/>
    <w:rsid w:val="00E02AAC"/>
    <w:rsid w:val="00E0519F"/>
    <w:rsid w:val="00E05E3A"/>
    <w:rsid w:val="00E068B4"/>
    <w:rsid w:val="00E07E94"/>
    <w:rsid w:val="00E10D31"/>
    <w:rsid w:val="00E10F6E"/>
    <w:rsid w:val="00E1132A"/>
    <w:rsid w:val="00E113F5"/>
    <w:rsid w:val="00E14615"/>
    <w:rsid w:val="00E14C96"/>
    <w:rsid w:val="00E14DD9"/>
    <w:rsid w:val="00E163D2"/>
    <w:rsid w:val="00E17F46"/>
    <w:rsid w:val="00E204D5"/>
    <w:rsid w:val="00E20BC2"/>
    <w:rsid w:val="00E20F01"/>
    <w:rsid w:val="00E223A9"/>
    <w:rsid w:val="00E23032"/>
    <w:rsid w:val="00E24A06"/>
    <w:rsid w:val="00E27F91"/>
    <w:rsid w:val="00E302CA"/>
    <w:rsid w:val="00E30613"/>
    <w:rsid w:val="00E33147"/>
    <w:rsid w:val="00E34785"/>
    <w:rsid w:val="00E34BCD"/>
    <w:rsid w:val="00E34DE3"/>
    <w:rsid w:val="00E34EA4"/>
    <w:rsid w:val="00E40067"/>
    <w:rsid w:val="00E4083D"/>
    <w:rsid w:val="00E42437"/>
    <w:rsid w:val="00E42561"/>
    <w:rsid w:val="00E479D3"/>
    <w:rsid w:val="00E509C6"/>
    <w:rsid w:val="00E50AF6"/>
    <w:rsid w:val="00E51EBD"/>
    <w:rsid w:val="00E55401"/>
    <w:rsid w:val="00E60521"/>
    <w:rsid w:val="00E60D71"/>
    <w:rsid w:val="00E63383"/>
    <w:rsid w:val="00E641C8"/>
    <w:rsid w:val="00E64322"/>
    <w:rsid w:val="00E65880"/>
    <w:rsid w:val="00E65A26"/>
    <w:rsid w:val="00E65F88"/>
    <w:rsid w:val="00E66916"/>
    <w:rsid w:val="00E720E0"/>
    <w:rsid w:val="00E72A52"/>
    <w:rsid w:val="00E7411F"/>
    <w:rsid w:val="00E74810"/>
    <w:rsid w:val="00E76A36"/>
    <w:rsid w:val="00E76E6F"/>
    <w:rsid w:val="00E7764A"/>
    <w:rsid w:val="00E77EF9"/>
    <w:rsid w:val="00E80736"/>
    <w:rsid w:val="00E85C25"/>
    <w:rsid w:val="00E85DA3"/>
    <w:rsid w:val="00E91038"/>
    <w:rsid w:val="00E92F0B"/>
    <w:rsid w:val="00E94F47"/>
    <w:rsid w:val="00E951EE"/>
    <w:rsid w:val="00EA1AE8"/>
    <w:rsid w:val="00EA2049"/>
    <w:rsid w:val="00EA4A56"/>
    <w:rsid w:val="00EA69B3"/>
    <w:rsid w:val="00EA7D9A"/>
    <w:rsid w:val="00EB0B57"/>
    <w:rsid w:val="00EB6057"/>
    <w:rsid w:val="00EB62F8"/>
    <w:rsid w:val="00EB6DAF"/>
    <w:rsid w:val="00EB7275"/>
    <w:rsid w:val="00EB7CD4"/>
    <w:rsid w:val="00EC1179"/>
    <w:rsid w:val="00EC1376"/>
    <w:rsid w:val="00EC20AB"/>
    <w:rsid w:val="00EC2D48"/>
    <w:rsid w:val="00EC41D1"/>
    <w:rsid w:val="00EC4C58"/>
    <w:rsid w:val="00EC4F11"/>
    <w:rsid w:val="00EC5FB2"/>
    <w:rsid w:val="00EC61C8"/>
    <w:rsid w:val="00EC6417"/>
    <w:rsid w:val="00EC6FA6"/>
    <w:rsid w:val="00EC7F77"/>
    <w:rsid w:val="00ED0469"/>
    <w:rsid w:val="00ED16A2"/>
    <w:rsid w:val="00ED3576"/>
    <w:rsid w:val="00ED3A55"/>
    <w:rsid w:val="00ED43A0"/>
    <w:rsid w:val="00ED4F1E"/>
    <w:rsid w:val="00ED54D3"/>
    <w:rsid w:val="00ED5FDD"/>
    <w:rsid w:val="00EE0340"/>
    <w:rsid w:val="00EE0AE1"/>
    <w:rsid w:val="00EE119F"/>
    <w:rsid w:val="00EE2C07"/>
    <w:rsid w:val="00EE32BC"/>
    <w:rsid w:val="00EE338D"/>
    <w:rsid w:val="00EE3D6A"/>
    <w:rsid w:val="00EE45CA"/>
    <w:rsid w:val="00EE4C6A"/>
    <w:rsid w:val="00EE63E7"/>
    <w:rsid w:val="00EE6C9A"/>
    <w:rsid w:val="00EE732A"/>
    <w:rsid w:val="00EE74B4"/>
    <w:rsid w:val="00EF3611"/>
    <w:rsid w:val="00EF45F1"/>
    <w:rsid w:val="00EF48FE"/>
    <w:rsid w:val="00EF4C89"/>
    <w:rsid w:val="00F023F3"/>
    <w:rsid w:val="00F04687"/>
    <w:rsid w:val="00F06EB9"/>
    <w:rsid w:val="00F10706"/>
    <w:rsid w:val="00F107D4"/>
    <w:rsid w:val="00F10806"/>
    <w:rsid w:val="00F13D31"/>
    <w:rsid w:val="00F14223"/>
    <w:rsid w:val="00F14ABB"/>
    <w:rsid w:val="00F15B37"/>
    <w:rsid w:val="00F15F23"/>
    <w:rsid w:val="00F162A6"/>
    <w:rsid w:val="00F16EE8"/>
    <w:rsid w:val="00F205E6"/>
    <w:rsid w:val="00F2191F"/>
    <w:rsid w:val="00F21B75"/>
    <w:rsid w:val="00F21EB3"/>
    <w:rsid w:val="00F22512"/>
    <w:rsid w:val="00F22B80"/>
    <w:rsid w:val="00F24149"/>
    <w:rsid w:val="00F2457C"/>
    <w:rsid w:val="00F26640"/>
    <w:rsid w:val="00F30E1F"/>
    <w:rsid w:val="00F31341"/>
    <w:rsid w:val="00F33A70"/>
    <w:rsid w:val="00F33FAF"/>
    <w:rsid w:val="00F340FC"/>
    <w:rsid w:val="00F360E4"/>
    <w:rsid w:val="00F37BDD"/>
    <w:rsid w:val="00F405E5"/>
    <w:rsid w:val="00F41098"/>
    <w:rsid w:val="00F423B5"/>
    <w:rsid w:val="00F425B2"/>
    <w:rsid w:val="00F43226"/>
    <w:rsid w:val="00F43445"/>
    <w:rsid w:val="00F4399B"/>
    <w:rsid w:val="00F44137"/>
    <w:rsid w:val="00F44C89"/>
    <w:rsid w:val="00F45874"/>
    <w:rsid w:val="00F46CE6"/>
    <w:rsid w:val="00F51A74"/>
    <w:rsid w:val="00F526D1"/>
    <w:rsid w:val="00F55747"/>
    <w:rsid w:val="00F5595E"/>
    <w:rsid w:val="00F60FE6"/>
    <w:rsid w:val="00F617E1"/>
    <w:rsid w:val="00F621FD"/>
    <w:rsid w:val="00F633CF"/>
    <w:rsid w:val="00F6392D"/>
    <w:rsid w:val="00F63A4C"/>
    <w:rsid w:val="00F63D7F"/>
    <w:rsid w:val="00F64298"/>
    <w:rsid w:val="00F65959"/>
    <w:rsid w:val="00F65BE4"/>
    <w:rsid w:val="00F667C3"/>
    <w:rsid w:val="00F708C3"/>
    <w:rsid w:val="00F70BE2"/>
    <w:rsid w:val="00F721D7"/>
    <w:rsid w:val="00F7223F"/>
    <w:rsid w:val="00F728B5"/>
    <w:rsid w:val="00F742C3"/>
    <w:rsid w:val="00F75758"/>
    <w:rsid w:val="00F77115"/>
    <w:rsid w:val="00F771DE"/>
    <w:rsid w:val="00F77330"/>
    <w:rsid w:val="00F77757"/>
    <w:rsid w:val="00F80A26"/>
    <w:rsid w:val="00F81B66"/>
    <w:rsid w:val="00F870DD"/>
    <w:rsid w:val="00F913C3"/>
    <w:rsid w:val="00F92204"/>
    <w:rsid w:val="00F9388B"/>
    <w:rsid w:val="00F94044"/>
    <w:rsid w:val="00F95D36"/>
    <w:rsid w:val="00F9672D"/>
    <w:rsid w:val="00FA112F"/>
    <w:rsid w:val="00FA26B2"/>
    <w:rsid w:val="00FA4570"/>
    <w:rsid w:val="00FA4864"/>
    <w:rsid w:val="00FA4E7C"/>
    <w:rsid w:val="00FB034A"/>
    <w:rsid w:val="00FB03FC"/>
    <w:rsid w:val="00FB0832"/>
    <w:rsid w:val="00FB17D1"/>
    <w:rsid w:val="00FB304C"/>
    <w:rsid w:val="00FB55C0"/>
    <w:rsid w:val="00FB628F"/>
    <w:rsid w:val="00FB6993"/>
    <w:rsid w:val="00FB7459"/>
    <w:rsid w:val="00FB774E"/>
    <w:rsid w:val="00FC0DE2"/>
    <w:rsid w:val="00FC0E7A"/>
    <w:rsid w:val="00FC0EB7"/>
    <w:rsid w:val="00FC3535"/>
    <w:rsid w:val="00FC4A09"/>
    <w:rsid w:val="00FC5DB6"/>
    <w:rsid w:val="00FC5EBC"/>
    <w:rsid w:val="00FC68DB"/>
    <w:rsid w:val="00FC7F1E"/>
    <w:rsid w:val="00FD0BAF"/>
    <w:rsid w:val="00FD2FBA"/>
    <w:rsid w:val="00FD4564"/>
    <w:rsid w:val="00FD626C"/>
    <w:rsid w:val="00FD6D93"/>
    <w:rsid w:val="00FD7B21"/>
    <w:rsid w:val="00FE15BD"/>
    <w:rsid w:val="00FE1645"/>
    <w:rsid w:val="00FE265B"/>
    <w:rsid w:val="00FE3B84"/>
    <w:rsid w:val="00FE699D"/>
    <w:rsid w:val="00FE7A15"/>
    <w:rsid w:val="00FF1085"/>
    <w:rsid w:val="00FF2A1F"/>
    <w:rsid w:val="00FF47CD"/>
    <w:rsid w:val="00FF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C37C9"/>
    <w:pPr>
      <w:widowControl w:val="0"/>
      <w:adjustRightInd w:val="0"/>
      <w:snapToGrid w:val="0"/>
      <w:spacing w:line="300" w:lineRule="auto"/>
      <w:ind w:firstLineChars="200" w:firstLine="200"/>
      <w:jc w:val="both"/>
      <w:textAlignment w:val="center"/>
    </w:pPr>
    <w:rPr>
      <w:rFonts w:ascii="Times New Roman" w:hAnsi="Times New Roman"/>
      <w:kern w:val="2"/>
      <w:sz w:val="24"/>
      <w:szCs w:val="22"/>
    </w:rPr>
  </w:style>
  <w:style w:type="paragraph" w:styleId="1">
    <w:name w:val="heading 1"/>
    <w:basedOn w:val="a0"/>
    <w:next w:val="a0"/>
    <w:link w:val="1Char"/>
    <w:uiPriority w:val="9"/>
    <w:qFormat/>
    <w:rsid w:val="00795D84"/>
    <w:pPr>
      <w:numPr>
        <w:numId w:val="39"/>
      </w:numPr>
      <w:spacing w:beforeLines="50" w:before="50" w:afterLines="100" w:after="100" w:line="240" w:lineRule="auto"/>
      <w:ind w:firstLineChars="0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795D84"/>
    <w:pPr>
      <w:numPr>
        <w:ilvl w:val="1"/>
        <w:numId w:val="39"/>
      </w:numPr>
      <w:adjustRightInd/>
      <w:snapToGrid/>
      <w:spacing w:beforeLines="50" w:before="50" w:afterLines="50" w:after="50" w:line="240" w:lineRule="auto"/>
      <w:ind w:firstLineChars="0"/>
      <w:outlineLvl w:val="1"/>
    </w:pPr>
    <w:rPr>
      <w:b/>
      <w:bCs/>
      <w:sz w:val="28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40067"/>
    <w:pPr>
      <w:numPr>
        <w:ilvl w:val="2"/>
        <w:numId w:val="39"/>
      </w:numPr>
      <w:adjustRightInd/>
      <w:snapToGrid/>
      <w:spacing w:beforeLines="50" w:before="50" w:afterLines="50" w:after="50" w:line="240" w:lineRule="auto"/>
      <w:ind w:firstLineChars="0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BE675B"/>
    <w:pPr>
      <w:numPr>
        <w:ilvl w:val="3"/>
        <w:numId w:val="39"/>
      </w:numPr>
      <w:adjustRightInd/>
      <w:snapToGrid/>
      <w:spacing w:beforeLines="50" w:before="50" w:afterLines="50" w:after="50" w:line="240" w:lineRule="auto"/>
      <w:ind w:firstLineChars="0"/>
      <w:outlineLvl w:val="3"/>
    </w:pPr>
    <w:rPr>
      <w:b/>
      <w:bCs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C46EF1"/>
    <w:pPr>
      <w:keepNext/>
      <w:keepLines/>
      <w:numPr>
        <w:ilvl w:val="4"/>
        <w:numId w:val="27"/>
      </w:numPr>
      <w:adjustRightInd/>
      <w:spacing w:before="280" w:after="290" w:line="376" w:lineRule="auto"/>
      <w:ind w:firstLineChars="0"/>
      <w:outlineLvl w:val="4"/>
    </w:pPr>
    <w:rPr>
      <w:b/>
      <w:bCs/>
      <w:sz w:val="28"/>
      <w:szCs w:val="28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C46EF1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795D84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2Char">
    <w:name w:val="标题 2 Char"/>
    <w:link w:val="2"/>
    <w:uiPriority w:val="9"/>
    <w:rsid w:val="00795D84"/>
    <w:rPr>
      <w:rFonts w:ascii="Times New Roman" w:hAnsi="Times New Roman"/>
      <w:b/>
      <w:bCs/>
      <w:kern w:val="2"/>
      <w:sz w:val="28"/>
      <w:szCs w:val="32"/>
    </w:rPr>
  </w:style>
  <w:style w:type="character" w:customStyle="1" w:styleId="3Char">
    <w:name w:val="标题 3 Char"/>
    <w:link w:val="3"/>
    <w:uiPriority w:val="9"/>
    <w:rsid w:val="007C0D98"/>
    <w:rPr>
      <w:rFonts w:ascii="Times New Roman" w:eastAsia="黑体" w:hAnsi="Times New Roman"/>
      <w:b/>
      <w:bCs/>
      <w:kern w:val="2"/>
      <w:sz w:val="24"/>
      <w:szCs w:val="32"/>
    </w:rPr>
  </w:style>
  <w:style w:type="character" w:customStyle="1" w:styleId="4Char">
    <w:name w:val="标题 4 Char"/>
    <w:link w:val="4"/>
    <w:uiPriority w:val="9"/>
    <w:rsid w:val="000A640E"/>
    <w:rPr>
      <w:rFonts w:ascii="Times New Roman" w:hAnsi="Times New Roman"/>
      <w:b/>
      <w:bCs/>
      <w:kern w:val="2"/>
      <w:sz w:val="24"/>
      <w:szCs w:val="28"/>
    </w:rPr>
  </w:style>
  <w:style w:type="character" w:customStyle="1" w:styleId="5Char">
    <w:name w:val="标题 5 Char"/>
    <w:link w:val="5"/>
    <w:uiPriority w:val="9"/>
    <w:rsid w:val="00C46EF1"/>
    <w:rPr>
      <w:rFonts w:ascii="Times New Roman" w:eastAsia="宋体" w:hAnsi="Times New Roman" w:cs="Times New Roman"/>
      <w:b/>
      <w:bCs/>
      <w:sz w:val="28"/>
      <w:szCs w:val="28"/>
    </w:rPr>
  </w:style>
  <w:style w:type="paragraph" w:styleId="a4">
    <w:name w:val="No Spacing"/>
    <w:uiPriority w:val="1"/>
    <w:qFormat/>
    <w:rsid w:val="00642BA7"/>
    <w:pPr>
      <w:widowControl w:val="0"/>
      <w:jc w:val="both"/>
      <w:textAlignment w:val="center"/>
    </w:pPr>
    <w:rPr>
      <w:rFonts w:ascii="Times New Roman" w:hAnsi="Times New Roman"/>
      <w:kern w:val="2"/>
      <w:sz w:val="24"/>
      <w:szCs w:val="22"/>
    </w:rPr>
  </w:style>
  <w:style w:type="paragraph" w:styleId="a5">
    <w:name w:val="Balloon Text"/>
    <w:basedOn w:val="a0"/>
    <w:link w:val="Char"/>
    <w:uiPriority w:val="99"/>
    <w:semiHidden/>
    <w:unhideWhenUsed/>
    <w:rsid w:val="00C46EF1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link w:val="a5"/>
    <w:uiPriority w:val="99"/>
    <w:semiHidden/>
    <w:rsid w:val="00C46EF1"/>
    <w:rPr>
      <w:rFonts w:ascii="Times New Roman" w:eastAsia="宋体" w:hAnsi="Times New Roman" w:cs="Times New Roman"/>
      <w:sz w:val="18"/>
      <w:szCs w:val="18"/>
    </w:rPr>
  </w:style>
  <w:style w:type="table" w:styleId="a6">
    <w:name w:val="Table Grid"/>
    <w:basedOn w:val="a2"/>
    <w:uiPriority w:val="59"/>
    <w:rsid w:val="00C46E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rsid w:val="007C06B0"/>
    <w:rPr>
      <w:rFonts w:ascii="TimesNewRomanPSMT" w:hAnsi="TimesNewRomanPSMT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rsid w:val="007C06B0"/>
    <w:rPr>
      <w:rFonts w:ascii="SymbolMT" w:hAnsi="SymbolMT" w:hint="default"/>
      <w:b w:val="0"/>
      <w:bCs w:val="0"/>
      <w:i w:val="0"/>
      <w:iCs w:val="0"/>
      <w:color w:val="000000"/>
      <w:sz w:val="16"/>
      <w:szCs w:val="16"/>
    </w:rPr>
  </w:style>
  <w:style w:type="paragraph" w:styleId="a7">
    <w:name w:val="header"/>
    <w:basedOn w:val="a0"/>
    <w:link w:val="Char0"/>
    <w:uiPriority w:val="99"/>
    <w:unhideWhenUsed/>
    <w:rsid w:val="00452A26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ind w:firstLineChars="0" w:firstLine="0"/>
      <w:jc w:val="center"/>
    </w:pPr>
    <w:rPr>
      <w:sz w:val="18"/>
      <w:szCs w:val="18"/>
    </w:rPr>
  </w:style>
  <w:style w:type="character" w:customStyle="1" w:styleId="Char0">
    <w:name w:val="页眉 Char"/>
    <w:link w:val="a7"/>
    <w:uiPriority w:val="99"/>
    <w:rsid w:val="00452A26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0"/>
    <w:link w:val="Char1"/>
    <w:uiPriority w:val="99"/>
    <w:unhideWhenUsed/>
    <w:rsid w:val="00C46EF1"/>
    <w:pPr>
      <w:tabs>
        <w:tab w:val="center" w:pos="4153"/>
        <w:tab w:val="right" w:pos="8306"/>
      </w:tabs>
      <w:spacing w:line="240" w:lineRule="auto"/>
    </w:pPr>
    <w:rPr>
      <w:sz w:val="18"/>
      <w:szCs w:val="18"/>
    </w:rPr>
  </w:style>
  <w:style w:type="character" w:customStyle="1" w:styleId="Char1">
    <w:name w:val="页脚 Char"/>
    <w:link w:val="a8"/>
    <w:uiPriority w:val="99"/>
    <w:rsid w:val="00C46EF1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aliases w:val="表格"/>
    <w:basedOn w:val="a0"/>
    <w:uiPriority w:val="34"/>
    <w:qFormat/>
    <w:rsid w:val="005E131A"/>
    <w:pPr>
      <w:spacing w:line="360" w:lineRule="auto"/>
      <w:ind w:firstLineChars="0" w:firstLine="0"/>
      <w:jc w:val="center"/>
    </w:pPr>
    <w:rPr>
      <w:sz w:val="21"/>
    </w:rPr>
  </w:style>
  <w:style w:type="table" w:styleId="-1">
    <w:name w:val="Light Shading Accent 1"/>
    <w:basedOn w:val="a2"/>
    <w:uiPriority w:val="60"/>
    <w:rsid w:val="00DF2A07"/>
    <w:rPr>
      <w:color w:val="365F91"/>
      <w:sz w:val="22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365F91"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/>
      </w:rPr>
    </w:tblStylePr>
    <w:tblStylePr w:type="lastCol">
      <w:rPr>
        <w:b/>
        <w:bCs/>
        <w:color w:val="365F91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aa">
    <w:name w:val="Quote"/>
    <w:basedOn w:val="a0"/>
    <w:next w:val="a0"/>
    <w:link w:val="Char2"/>
    <w:uiPriority w:val="29"/>
    <w:qFormat/>
    <w:rsid w:val="00DF2A07"/>
    <w:pPr>
      <w:spacing w:line="360" w:lineRule="auto"/>
      <w:jc w:val="center"/>
    </w:pPr>
    <w:rPr>
      <w:iCs/>
      <w:color w:val="000000"/>
      <w:sz w:val="18"/>
    </w:rPr>
  </w:style>
  <w:style w:type="character" w:customStyle="1" w:styleId="Char2">
    <w:name w:val="引用 Char"/>
    <w:link w:val="aa"/>
    <w:uiPriority w:val="29"/>
    <w:rsid w:val="00DF2A07"/>
    <w:rPr>
      <w:rFonts w:ascii="Times New Roman" w:hAnsi="Times New Roman"/>
      <w:iCs/>
      <w:color w:val="000000"/>
      <w:sz w:val="18"/>
    </w:rPr>
  </w:style>
  <w:style w:type="character" w:customStyle="1" w:styleId="apple-converted-space">
    <w:name w:val="apple-converted-space"/>
    <w:basedOn w:val="a1"/>
    <w:rsid w:val="00C46EF1"/>
  </w:style>
  <w:style w:type="paragraph" w:customStyle="1" w:styleId="MTDisplayEquation">
    <w:name w:val="MTDisplayEquation"/>
    <w:basedOn w:val="a0"/>
    <w:next w:val="a0"/>
    <w:link w:val="MTDisplayEquationChar"/>
    <w:rsid w:val="00C46EF1"/>
    <w:pPr>
      <w:tabs>
        <w:tab w:val="center" w:pos="4536"/>
        <w:tab w:val="right" w:pos="8930"/>
      </w:tabs>
    </w:pPr>
  </w:style>
  <w:style w:type="character" w:customStyle="1" w:styleId="MTDisplayEquationChar">
    <w:name w:val="MTDisplayEquation Char"/>
    <w:link w:val="MTDisplayEquation"/>
    <w:rsid w:val="00C46EF1"/>
    <w:rPr>
      <w:rFonts w:ascii="Times New Roman" w:eastAsia="宋体" w:hAnsi="Times New Roman" w:cs="Times New Roman"/>
      <w:sz w:val="24"/>
    </w:rPr>
  </w:style>
  <w:style w:type="character" w:customStyle="1" w:styleId="MTEquationSection">
    <w:name w:val="MTEquationSection"/>
    <w:rsid w:val="00C46EF1"/>
    <w:rPr>
      <w:vanish w:val="0"/>
      <w:color w:val="FF0000"/>
    </w:rPr>
  </w:style>
  <w:style w:type="table" w:customStyle="1" w:styleId="mxl">
    <w:name w:val="mxl"/>
    <w:basedOn w:val="a2"/>
    <w:uiPriority w:val="99"/>
    <w:rsid w:val="00C46EF1"/>
    <w:rPr>
      <w:rFonts w:ascii="Times New Roman" w:hAnsi="Times New Roman"/>
      <w:sz w:val="24"/>
    </w:rPr>
    <w:tblPr>
      <w:tblBorders>
        <w:top w:val="single" w:sz="12" w:space="0" w:color="000000"/>
        <w:bottom w:val="single" w:sz="12" w:space="0" w:color="000000"/>
      </w:tblBorders>
    </w:tblPr>
  </w:style>
  <w:style w:type="paragraph" w:styleId="TOC">
    <w:name w:val="TOC Heading"/>
    <w:basedOn w:val="1"/>
    <w:next w:val="a0"/>
    <w:uiPriority w:val="39"/>
    <w:semiHidden/>
    <w:unhideWhenUsed/>
    <w:qFormat/>
    <w:rsid w:val="00C46EF1"/>
    <w:pPr>
      <w:widowControl/>
      <w:adjustRightInd/>
      <w:snapToGrid/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character" w:customStyle="1" w:styleId="7Char">
    <w:name w:val="标题 7 Char"/>
    <w:link w:val="7"/>
    <w:uiPriority w:val="9"/>
    <w:semiHidden/>
    <w:rsid w:val="00C46EF1"/>
    <w:rPr>
      <w:rFonts w:ascii="Times New Roman" w:eastAsia="宋体" w:hAnsi="Times New Roman" w:cs="Times New Roman"/>
      <w:b/>
      <w:bCs/>
      <w:sz w:val="24"/>
      <w:szCs w:val="24"/>
    </w:rPr>
  </w:style>
  <w:style w:type="character" w:styleId="ab">
    <w:name w:val="Hyperlink"/>
    <w:uiPriority w:val="99"/>
    <w:unhideWhenUsed/>
    <w:rsid w:val="00C46EF1"/>
    <w:rPr>
      <w:color w:val="0000FF"/>
      <w:u w:val="single"/>
    </w:rPr>
  </w:style>
  <w:style w:type="paragraph" w:styleId="ac">
    <w:name w:val="Subtitle"/>
    <w:aliases w:val="3级标题"/>
    <w:basedOn w:val="a0"/>
    <w:next w:val="a0"/>
    <w:link w:val="Char3"/>
    <w:uiPriority w:val="11"/>
    <w:qFormat/>
    <w:rsid w:val="00C46EF1"/>
    <w:pPr>
      <w:widowControl/>
      <w:numPr>
        <w:ilvl w:val="1"/>
      </w:numPr>
      <w:snapToGrid/>
      <w:spacing w:before="260" w:after="260" w:line="400" w:lineRule="exact"/>
      <w:ind w:firstLineChars="200" w:firstLine="200"/>
      <w:outlineLvl w:val="2"/>
    </w:pPr>
    <w:rPr>
      <w:b/>
      <w:iCs/>
      <w:spacing w:val="15"/>
      <w:kern w:val="0"/>
      <w:sz w:val="28"/>
      <w:szCs w:val="24"/>
      <w:lang w:eastAsia="en-US" w:bidi="en-US"/>
    </w:rPr>
  </w:style>
  <w:style w:type="character" w:customStyle="1" w:styleId="Char3">
    <w:name w:val="副标题 Char"/>
    <w:aliases w:val="3级标题 Char"/>
    <w:link w:val="ac"/>
    <w:uiPriority w:val="11"/>
    <w:rsid w:val="00C46EF1"/>
    <w:rPr>
      <w:rFonts w:ascii="Times New Roman" w:eastAsia="宋体" w:hAnsi="Times New Roman" w:cs="Times New Roman"/>
      <w:b/>
      <w:iCs/>
      <w:spacing w:val="15"/>
      <w:kern w:val="0"/>
      <w:sz w:val="28"/>
      <w:szCs w:val="24"/>
      <w:lang w:eastAsia="en-US" w:bidi="en-US"/>
    </w:rPr>
  </w:style>
  <w:style w:type="paragraph" w:customStyle="1" w:styleId="ad">
    <w:name w:val="公式"/>
    <w:basedOn w:val="a0"/>
    <w:link w:val="Char4"/>
    <w:qFormat/>
    <w:rsid w:val="00C46EF1"/>
    <w:pPr>
      <w:widowControl/>
      <w:tabs>
        <w:tab w:val="center" w:pos="4536"/>
        <w:tab w:val="right" w:pos="8931"/>
      </w:tabs>
      <w:adjustRightInd/>
      <w:snapToGrid/>
      <w:spacing w:line="240" w:lineRule="auto"/>
    </w:pPr>
    <w:rPr>
      <w:kern w:val="0"/>
      <w:szCs w:val="24"/>
      <w:lang w:bidi="en-US"/>
    </w:rPr>
  </w:style>
  <w:style w:type="character" w:customStyle="1" w:styleId="Char4">
    <w:name w:val="公式 Char"/>
    <w:link w:val="ad"/>
    <w:rsid w:val="00C46EF1"/>
    <w:rPr>
      <w:rFonts w:ascii="Times New Roman" w:eastAsia="宋体" w:hAnsi="Times New Roman" w:cs="Times New Roman"/>
      <w:kern w:val="0"/>
      <w:sz w:val="24"/>
      <w:szCs w:val="24"/>
      <w:lang w:bidi="en-US"/>
    </w:rPr>
  </w:style>
  <w:style w:type="paragraph" w:styleId="10">
    <w:name w:val="toc 1"/>
    <w:basedOn w:val="a0"/>
    <w:next w:val="a0"/>
    <w:autoRedefine/>
    <w:uiPriority w:val="39"/>
    <w:unhideWhenUsed/>
    <w:qFormat/>
    <w:rsid w:val="000C2F24"/>
    <w:pPr>
      <w:tabs>
        <w:tab w:val="right" w:leader="middleDot" w:pos="9072"/>
      </w:tabs>
      <w:ind w:firstLineChars="0" w:firstLine="0"/>
    </w:pPr>
    <w:rPr>
      <w:rFonts w:ascii="Calibri" w:hAnsi="Calibri" w:cs="Calibri"/>
      <w:b/>
      <w:bCs/>
      <w:sz w:val="20"/>
      <w:szCs w:val="20"/>
    </w:rPr>
  </w:style>
  <w:style w:type="paragraph" w:styleId="20">
    <w:name w:val="toc 2"/>
    <w:basedOn w:val="a0"/>
    <w:next w:val="a0"/>
    <w:autoRedefine/>
    <w:uiPriority w:val="39"/>
    <w:unhideWhenUsed/>
    <w:qFormat/>
    <w:rsid w:val="000C2F24"/>
    <w:pPr>
      <w:tabs>
        <w:tab w:val="left" w:pos="960"/>
        <w:tab w:val="right" w:leader="middleDot" w:pos="9072"/>
      </w:tabs>
      <w:ind w:firstLine="480"/>
    </w:pPr>
    <w:rPr>
      <w:rFonts w:ascii="Calibri" w:hAnsi="Calibri" w:cs="Calibri"/>
      <w:i/>
      <w:iCs/>
      <w:sz w:val="20"/>
      <w:szCs w:val="20"/>
    </w:rPr>
  </w:style>
  <w:style w:type="paragraph" w:styleId="30">
    <w:name w:val="toc 3"/>
    <w:aliases w:val="摘要"/>
    <w:basedOn w:val="a0"/>
    <w:next w:val="a0"/>
    <w:autoRedefine/>
    <w:uiPriority w:val="39"/>
    <w:unhideWhenUsed/>
    <w:rsid w:val="00933438"/>
    <w:pPr>
      <w:ind w:left="480"/>
    </w:pPr>
    <w:rPr>
      <w:rFonts w:ascii="Calibri" w:hAnsi="Calibri" w:cs="Calibri"/>
      <w:sz w:val="20"/>
      <w:szCs w:val="20"/>
    </w:rPr>
  </w:style>
  <w:style w:type="paragraph" w:styleId="40">
    <w:name w:val="toc 4"/>
    <w:basedOn w:val="a0"/>
    <w:next w:val="a0"/>
    <w:autoRedefine/>
    <w:uiPriority w:val="39"/>
    <w:unhideWhenUsed/>
    <w:rsid w:val="008D10BA"/>
    <w:pPr>
      <w:ind w:left="720"/>
    </w:pPr>
    <w:rPr>
      <w:rFonts w:ascii="Calibri" w:hAnsi="Calibri" w:cs="Calibri"/>
      <w:sz w:val="20"/>
      <w:szCs w:val="20"/>
    </w:rPr>
  </w:style>
  <w:style w:type="paragraph" w:styleId="50">
    <w:name w:val="toc 5"/>
    <w:basedOn w:val="a0"/>
    <w:next w:val="a0"/>
    <w:autoRedefine/>
    <w:uiPriority w:val="39"/>
    <w:unhideWhenUsed/>
    <w:rsid w:val="00C46EF1"/>
    <w:pPr>
      <w:ind w:left="960"/>
    </w:pPr>
    <w:rPr>
      <w:rFonts w:ascii="Calibri" w:hAnsi="Calibri" w:cs="Calibri"/>
      <w:sz w:val="20"/>
      <w:szCs w:val="20"/>
    </w:rPr>
  </w:style>
  <w:style w:type="paragraph" w:styleId="6">
    <w:name w:val="toc 6"/>
    <w:basedOn w:val="a0"/>
    <w:next w:val="a0"/>
    <w:autoRedefine/>
    <w:uiPriority w:val="39"/>
    <w:unhideWhenUsed/>
    <w:rsid w:val="00C46EF1"/>
    <w:pPr>
      <w:ind w:left="1200"/>
    </w:pPr>
    <w:rPr>
      <w:rFonts w:ascii="Calibri" w:hAnsi="Calibri" w:cs="Calibri"/>
      <w:sz w:val="20"/>
      <w:szCs w:val="20"/>
    </w:rPr>
  </w:style>
  <w:style w:type="paragraph" w:styleId="70">
    <w:name w:val="toc 7"/>
    <w:basedOn w:val="a0"/>
    <w:next w:val="a0"/>
    <w:autoRedefine/>
    <w:uiPriority w:val="39"/>
    <w:unhideWhenUsed/>
    <w:rsid w:val="00C46EF1"/>
    <w:pPr>
      <w:ind w:left="1440"/>
    </w:pPr>
    <w:rPr>
      <w:rFonts w:ascii="Calibri" w:hAnsi="Calibri" w:cs="Calibri"/>
      <w:sz w:val="20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C46EF1"/>
    <w:pPr>
      <w:ind w:left="1680"/>
    </w:pPr>
    <w:rPr>
      <w:rFonts w:ascii="Calibri" w:hAnsi="Calibri" w:cs="Calibri"/>
      <w:sz w:val="20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C46EF1"/>
    <w:pPr>
      <w:ind w:left="1920"/>
    </w:pPr>
    <w:rPr>
      <w:rFonts w:ascii="Calibri" w:hAnsi="Calibri" w:cs="Calibri"/>
      <w:sz w:val="20"/>
      <w:szCs w:val="20"/>
    </w:rPr>
  </w:style>
  <w:style w:type="paragraph" w:styleId="ae">
    <w:name w:val="Normal (Web)"/>
    <w:basedOn w:val="a0"/>
    <w:uiPriority w:val="99"/>
    <w:semiHidden/>
    <w:unhideWhenUsed/>
    <w:rsid w:val="00C46EF1"/>
    <w:rPr>
      <w:szCs w:val="24"/>
    </w:rPr>
  </w:style>
  <w:style w:type="paragraph" w:styleId="af">
    <w:name w:val="caption"/>
    <w:aliases w:val="图片下名称,cap"/>
    <w:basedOn w:val="a0"/>
    <w:next w:val="a0"/>
    <w:link w:val="Char5"/>
    <w:uiPriority w:val="35"/>
    <w:unhideWhenUsed/>
    <w:qFormat/>
    <w:rsid w:val="00642BA7"/>
    <w:pPr>
      <w:jc w:val="center"/>
    </w:pPr>
    <w:rPr>
      <w:sz w:val="21"/>
      <w:szCs w:val="20"/>
    </w:rPr>
  </w:style>
  <w:style w:type="character" w:customStyle="1" w:styleId="Char5">
    <w:name w:val="题注 Char"/>
    <w:aliases w:val="图片下名称 Char,cap Char"/>
    <w:link w:val="af"/>
    <w:uiPriority w:val="35"/>
    <w:rsid w:val="00642BA7"/>
    <w:rPr>
      <w:rFonts w:ascii="Times New Roman" w:eastAsia="宋体" w:hAnsi="Times New Roman" w:cs="Times New Roman"/>
      <w:szCs w:val="20"/>
    </w:rPr>
  </w:style>
  <w:style w:type="paragraph" w:styleId="af0">
    <w:name w:val="table of figures"/>
    <w:basedOn w:val="a0"/>
    <w:next w:val="a0"/>
    <w:uiPriority w:val="99"/>
    <w:unhideWhenUsed/>
    <w:rsid w:val="00C46EF1"/>
    <w:pPr>
      <w:ind w:left="480" w:hanging="480"/>
    </w:pPr>
    <w:rPr>
      <w:rFonts w:cs="Calibri"/>
      <w:bCs/>
      <w:szCs w:val="20"/>
    </w:rPr>
  </w:style>
  <w:style w:type="paragraph" w:styleId="af1">
    <w:name w:val="endnote text"/>
    <w:basedOn w:val="a0"/>
    <w:link w:val="Char6"/>
    <w:semiHidden/>
    <w:rsid w:val="00C46EF1"/>
    <w:pPr>
      <w:adjustRightInd/>
      <w:spacing w:line="240" w:lineRule="auto"/>
    </w:pPr>
    <w:rPr>
      <w:szCs w:val="24"/>
    </w:rPr>
  </w:style>
  <w:style w:type="character" w:customStyle="1" w:styleId="Char6">
    <w:name w:val="尾注文本 Char"/>
    <w:link w:val="af1"/>
    <w:semiHidden/>
    <w:rsid w:val="00C46EF1"/>
    <w:rPr>
      <w:rFonts w:ascii="Times New Roman" w:eastAsia="宋体" w:hAnsi="Times New Roman" w:cs="Times New Roman"/>
      <w:szCs w:val="24"/>
    </w:rPr>
  </w:style>
  <w:style w:type="paragraph" w:customStyle="1" w:styleId="11">
    <w:name w:val="样式 题注 + 段后: 1 行"/>
    <w:basedOn w:val="af"/>
    <w:rsid w:val="00C46EF1"/>
    <w:pPr>
      <w:keepNext/>
      <w:adjustRightInd/>
      <w:spacing w:afterLines="50" w:after="50"/>
    </w:pPr>
    <w:rPr>
      <w:rFonts w:cs="宋体"/>
      <w:sz w:val="18"/>
    </w:rPr>
  </w:style>
  <w:style w:type="paragraph" w:customStyle="1" w:styleId="21">
    <w:name w:val="样式 正文样式 + 首行缩进:  2 字符"/>
    <w:basedOn w:val="a0"/>
    <w:rsid w:val="00C46EF1"/>
    <w:pPr>
      <w:widowControl/>
      <w:adjustRightInd/>
      <w:snapToGrid/>
      <w:spacing w:before="60" w:after="60" w:line="400" w:lineRule="exact"/>
    </w:pPr>
    <w:rPr>
      <w:rFonts w:cs="宋体"/>
      <w:kern w:val="0"/>
      <w:szCs w:val="20"/>
      <w:lang w:eastAsia="en-US" w:bidi="en-US"/>
    </w:rPr>
  </w:style>
  <w:style w:type="paragraph" w:styleId="af2">
    <w:name w:val="Title"/>
    <w:basedOn w:val="a0"/>
    <w:next w:val="a0"/>
    <w:link w:val="Char7"/>
    <w:uiPriority w:val="10"/>
    <w:qFormat/>
    <w:rsid w:val="00573392"/>
    <w:pPr>
      <w:spacing w:beforeLines="50" w:before="50" w:afterLines="100" w:after="100"/>
      <w:ind w:left="74" w:hangingChars="74" w:hanging="74"/>
      <w:jc w:val="center"/>
      <w:outlineLvl w:val="0"/>
    </w:pPr>
    <w:rPr>
      <w:rFonts w:ascii="Cambria" w:eastAsia="黑体" w:hAnsi="Cambria"/>
      <w:b/>
      <w:bCs/>
      <w:sz w:val="32"/>
      <w:szCs w:val="32"/>
    </w:rPr>
  </w:style>
  <w:style w:type="character" w:customStyle="1" w:styleId="Char7">
    <w:name w:val="标题 Char"/>
    <w:link w:val="af2"/>
    <w:uiPriority w:val="10"/>
    <w:rsid w:val="00573392"/>
    <w:rPr>
      <w:rFonts w:ascii="Cambria" w:eastAsia="黑体" w:hAnsi="Cambria" w:cs="Times New Roman"/>
      <w:b/>
      <w:bCs/>
      <w:sz w:val="32"/>
      <w:szCs w:val="32"/>
    </w:rPr>
  </w:style>
  <w:style w:type="table" w:styleId="af3">
    <w:name w:val="Light Shading"/>
    <w:basedOn w:val="a2"/>
    <w:uiPriority w:val="60"/>
    <w:rsid w:val="00D000B4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af4">
    <w:name w:val="annotation reference"/>
    <w:uiPriority w:val="99"/>
    <w:semiHidden/>
    <w:unhideWhenUsed/>
    <w:rsid w:val="00426092"/>
    <w:rPr>
      <w:sz w:val="21"/>
      <w:szCs w:val="21"/>
    </w:rPr>
  </w:style>
  <w:style w:type="paragraph" w:styleId="af5">
    <w:name w:val="annotation text"/>
    <w:basedOn w:val="a0"/>
    <w:link w:val="Char8"/>
    <w:uiPriority w:val="99"/>
    <w:semiHidden/>
    <w:unhideWhenUsed/>
    <w:rsid w:val="00426092"/>
  </w:style>
  <w:style w:type="character" w:customStyle="1" w:styleId="Char8">
    <w:name w:val="批注文字 Char"/>
    <w:link w:val="af5"/>
    <w:uiPriority w:val="99"/>
    <w:semiHidden/>
    <w:rsid w:val="00426092"/>
    <w:rPr>
      <w:rFonts w:ascii="Times New Roman" w:eastAsia="宋体" w:hAnsi="Times New Roman" w:cs="Times New Roman"/>
      <w:sz w:val="24"/>
    </w:rPr>
  </w:style>
  <w:style w:type="paragraph" w:styleId="af6">
    <w:name w:val="annotation subject"/>
    <w:basedOn w:val="af5"/>
    <w:next w:val="af5"/>
    <w:link w:val="Char9"/>
    <w:uiPriority w:val="99"/>
    <w:semiHidden/>
    <w:unhideWhenUsed/>
    <w:rsid w:val="00426092"/>
    <w:rPr>
      <w:b/>
      <w:bCs/>
    </w:rPr>
  </w:style>
  <w:style w:type="character" w:customStyle="1" w:styleId="Char9">
    <w:name w:val="批注主题 Char"/>
    <w:link w:val="af6"/>
    <w:uiPriority w:val="99"/>
    <w:semiHidden/>
    <w:rsid w:val="00426092"/>
    <w:rPr>
      <w:rFonts w:ascii="Times New Roman" w:eastAsia="宋体" w:hAnsi="Times New Roman" w:cs="Times New Roman"/>
      <w:b/>
      <w:bCs/>
      <w:sz w:val="24"/>
    </w:rPr>
  </w:style>
  <w:style w:type="paragraph" w:customStyle="1" w:styleId="a">
    <w:name w:val="参考文献"/>
    <w:basedOn w:val="a0"/>
    <w:qFormat/>
    <w:rsid w:val="00B12371"/>
    <w:pPr>
      <w:numPr>
        <w:numId w:val="29"/>
      </w:numPr>
      <w:ind w:firstLineChars="0" w:firstLine="0"/>
    </w:pPr>
    <w:rPr>
      <w:sz w:val="21"/>
    </w:rPr>
  </w:style>
  <w:style w:type="character" w:customStyle="1" w:styleId="fontstyle11">
    <w:name w:val="fontstyle11"/>
    <w:rsid w:val="00415B19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Char10">
    <w:name w:val="页眉 Char1"/>
    <w:uiPriority w:val="99"/>
    <w:rsid w:val="001D41DE"/>
    <w:rPr>
      <w:rFonts w:eastAsia="宋体"/>
      <w:kern w:val="2"/>
      <w:sz w:val="18"/>
      <w:szCs w:val="18"/>
    </w:rPr>
  </w:style>
  <w:style w:type="table" w:styleId="af7">
    <w:name w:val="Light List"/>
    <w:basedOn w:val="a2"/>
    <w:uiPriority w:val="61"/>
    <w:rsid w:val="009B3682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C37C9"/>
    <w:pPr>
      <w:widowControl w:val="0"/>
      <w:adjustRightInd w:val="0"/>
      <w:snapToGrid w:val="0"/>
      <w:spacing w:line="300" w:lineRule="auto"/>
      <w:ind w:firstLineChars="200" w:firstLine="200"/>
      <w:jc w:val="both"/>
      <w:textAlignment w:val="center"/>
    </w:pPr>
    <w:rPr>
      <w:rFonts w:ascii="Times New Roman" w:hAnsi="Times New Roman"/>
      <w:kern w:val="2"/>
      <w:sz w:val="24"/>
      <w:szCs w:val="22"/>
    </w:rPr>
  </w:style>
  <w:style w:type="paragraph" w:styleId="1">
    <w:name w:val="heading 1"/>
    <w:basedOn w:val="a0"/>
    <w:next w:val="a0"/>
    <w:link w:val="1Char"/>
    <w:uiPriority w:val="9"/>
    <w:qFormat/>
    <w:rsid w:val="00795D84"/>
    <w:pPr>
      <w:numPr>
        <w:numId w:val="39"/>
      </w:numPr>
      <w:spacing w:beforeLines="50" w:before="50" w:afterLines="100" w:after="100" w:line="240" w:lineRule="auto"/>
      <w:ind w:firstLineChars="0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795D84"/>
    <w:pPr>
      <w:numPr>
        <w:ilvl w:val="1"/>
        <w:numId w:val="39"/>
      </w:numPr>
      <w:adjustRightInd/>
      <w:snapToGrid/>
      <w:spacing w:beforeLines="50" w:before="50" w:afterLines="50" w:after="50" w:line="240" w:lineRule="auto"/>
      <w:ind w:firstLineChars="0"/>
      <w:outlineLvl w:val="1"/>
    </w:pPr>
    <w:rPr>
      <w:b/>
      <w:bCs/>
      <w:sz w:val="28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40067"/>
    <w:pPr>
      <w:numPr>
        <w:ilvl w:val="2"/>
        <w:numId w:val="39"/>
      </w:numPr>
      <w:adjustRightInd/>
      <w:snapToGrid/>
      <w:spacing w:beforeLines="50" w:before="50" w:afterLines="50" w:after="50" w:line="240" w:lineRule="auto"/>
      <w:ind w:firstLineChars="0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BE675B"/>
    <w:pPr>
      <w:numPr>
        <w:ilvl w:val="3"/>
        <w:numId w:val="39"/>
      </w:numPr>
      <w:adjustRightInd/>
      <w:snapToGrid/>
      <w:spacing w:beforeLines="50" w:before="50" w:afterLines="50" w:after="50" w:line="240" w:lineRule="auto"/>
      <w:ind w:firstLineChars="0"/>
      <w:outlineLvl w:val="3"/>
    </w:pPr>
    <w:rPr>
      <w:b/>
      <w:bCs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C46EF1"/>
    <w:pPr>
      <w:keepNext/>
      <w:keepLines/>
      <w:numPr>
        <w:ilvl w:val="4"/>
        <w:numId w:val="27"/>
      </w:numPr>
      <w:adjustRightInd/>
      <w:spacing w:before="280" w:after="290" w:line="376" w:lineRule="auto"/>
      <w:ind w:firstLineChars="0"/>
      <w:outlineLvl w:val="4"/>
    </w:pPr>
    <w:rPr>
      <w:b/>
      <w:bCs/>
      <w:sz w:val="28"/>
      <w:szCs w:val="28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C46EF1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795D84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2Char">
    <w:name w:val="标题 2 Char"/>
    <w:link w:val="2"/>
    <w:uiPriority w:val="9"/>
    <w:rsid w:val="00795D84"/>
    <w:rPr>
      <w:rFonts w:ascii="Times New Roman" w:hAnsi="Times New Roman"/>
      <w:b/>
      <w:bCs/>
      <w:kern w:val="2"/>
      <w:sz w:val="28"/>
      <w:szCs w:val="32"/>
    </w:rPr>
  </w:style>
  <w:style w:type="character" w:customStyle="1" w:styleId="3Char">
    <w:name w:val="标题 3 Char"/>
    <w:link w:val="3"/>
    <w:uiPriority w:val="9"/>
    <w:rsid w:val="007C0D98"/>
    <w:rPr>
      <w:rFonts w:ascii="Times New Roman" w:eastAsia="黑体" w:hAnsi="Times New Roman"/>
      <w:b/>
      <w:bCs/>
      <w:kern w:val="2"/>
      <w:sz w:val="24"/>
      <w:szCs w:val="32"/>
    </w:rPr>
  </w:style>
  <w:style w:type="character" w:customStyle="1" w:styleId="4Char">
    <w:name w:val="标题 4 Char"/>
    <w:link w:val="4"/>
    <w:uiPriority w:val="9"/>
    <w:rsid w:val="000A640E"/>
    <w:rPr>
      <w:rFonts w:ascii="Times New Roman" w:hAnsi="Times New Roman"/>
      <w:b/>
      <w:bCs/>
      <w:kern w:val="2"/>
      <w:sz w:val="24"/>
      <w:szCs w:val="28"/>
    </w:rPr>
  </w:style>
  <w:style w:type="character" w:customStyle="1" w:styleId="5Char">
    <w:name w:val="标题 5 Char"/>
    <w:link w:val="5"/>
    <w:uiPriority w:val="9"/>
    <w:rsid w:val="00C46EF1"/>
    <w:rPr>
      <w:rFonts w:ascii="Times New Roman" w:eastAsia="宋体" w:hAnsi="Times New Roman" w:cs="Times New Roman"/>
      <w:b/>
      <w:bCs/>
      <w:sz w:val="28"/>
      <w:szCs w:val="28"/>
    </w:rPr>
  </w:style>
  <w:style w:type="paragraph" w:styleId="a4">
    <w:name w:val="No Spacing"/>
    <w:uiPriority w:val="1"/>
    <w:qFormat/>
    <w:rsid w:val="00642BA7"/>
    <w:pPr>
      <w:widowControl w:val="0"/>
      <w:jc w:val="both"/>
      <w:textAlignment w:val="center"/>
    </w:pPr>
    <w:rPr>
      <w:rFonts w:ascii="Times New Roman" w:hAnsi="Times New Roman"/>
      <w:kern w:val="2"/>
      <w:sz w:val="24"/>
      <w:szCs w:val="22"/>
    </w:rPr>
  </w:style>
  <w:style w:type="paragraph" w:styleId="a5">
    <w:name w:val="Balloon Text"/>
    <w:basedOn w:val="a0"/>
    <w:link w:val="Char"/>
    <w:uiPriority w:val="99"/>
    <w:semiHidden/>
    <w:unhideWhenUsed/>
    <w:rsid w:val="00C46EF1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link w:val="a5"/>
    <w:uiPriority w:val="99"/>
    <w:semiHidden/>
    <w:rsid w:val="00C46EF1"/>
    <w:rPr>
      <w:rFonts w:ascii="Times New Roman" w:eastAsia="宋体" w:hAnsi="Times New Roman" w:cs="Times New Roman"/>
      <w:sz w:val="18"/>
      <w:szCs w:val="18"/>
    </w:rPr>
  </w:style>
  <w:style w:type="table" w:styleId="a6">
    <w:name w:val="Table Grid"/>
    <w:basedOn w:val="a2"/>
    <w:uiPriority w:val="59"/>
    <w:rsid w:val="00C46E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rsid w:val="007C06B0"/>
    <w:rPr>
      <w:rFonts w:ascii="TimesNewRomanPSMT" w:hAnsi="TimesNewRomanPSMT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rsid w:val="007C06B0"/>
    <w:rPr>
      <w:rFonts w:ascii="SymbolMT" w:hAnsi="SymbolMT" w:hint="default"/>
      <w:b w:val="0"/>
      <w:bCs w:val="0"/>
      <w:i w:val="0"/>
      <w:iCs w:val="0"/>
      <w:color w:val="000000"/>
      <w:sz w:val="16"/>
      <w:szCs w:val="16"/>
    </w:rPr>
  </w:style>
  <w:style w:type="paragraph" w:styleId="a7">
    <w:name w:val="header"/>
    <w:basedOn w:val="a0"/>
    <w:link w:val="Char0"/>
    <w:uiPriority w:val="99"/>
    <w:unhideWhenUsed/>
    <w:rsid w:val="00452A26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ind w:firstLineChars="0" w:firstLine="0"/>
      <w:jc w:val="center"/>
    </w:pPr>
    <w:rPr>
      <w:sz w:val="18"/>
      <w:szCs w:val="18"/>
    </w:rPr>
  </w:style>
  <w:style w:type="character" w:customStyle="1" w:styleId="Char0">
    <w:name w:val="页眉 Char"/>
    <w:link w:val="a7"/>
    <w:uiPriority w:val="99"/>
    <w:rsid w:val="00452A26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0"/>
    <w:link w:val="Char1"/>
    <w:uiPriority w:val="99"/>
    <w:unhideWhenUsed/>
    <w:rsid w:val="00C46EF1"/>
    <w:pPr>
      <w:tabs>
        <w:tab w:val="center" w:pos="4153"/>
        <w:tab w:val="right" w:pos="8306"/>
      </w:tabs>
      <w:spacing w:line="240" w:lineRule="auto"/>
    </w:pPr>
    <w:rPr>
      <w:sz w:val="18"/>
      <w:szCs w:val="18"/>
    </w:rPr>
  </w:style>
  <w:style w:type="character" w:customStyle="1" w:styleId="Char1">
    <w:name w:val="页脚 Char"/>
    <w:link w:val="a8"/>
    <w:uiPriority w:val="99"/>
    <w:rsid w:val="00C46EF1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aliases w:val="表格"/>
    <w:basedOn w:val="a0"/>
    <w:uiPriority w:val="34"/>
    <w:qFormat/>
    <w:rsid w:val="005E131A"/>
    <w:pPr>
      <w:spacing w:line="360" w:lineRule="auto"/>
      <w:ind w:firstLineChars="0" w:firstLine="0"/>
      <w:jc w:val="center"/>
    </w:pPr>
    <w:rPr>
      <w:sz w:val="21"/>
    </w:rPr>
  </w:style>
  <w:style w:type="table" w:styleId="-1">
    <w:name w:val="Light Shading Accent 1"/>
    <w:basedOn w:val="a2"/>
    <w:uiPriority w:val="60"/>
    <w:rsid w:val="00DF2A07"/>
    <w:rPr>
      <w:color w:val="365F91"/>
      <w:sz w:val="22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365F91"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/>
      </w:rPr>
    </w:tblStylePr>
    <w:tblStylePr w:type="lastCol">
      <w:rPr>
        <w:b/>
        <w:bCs/>
        <w:color w:val="365F91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aa">
    <w:name w:val="Quote"/>
    <w:basedOn w:val="a0"/>
    <w:next w:val="a0"/>
    <w:link w:val="Char2"/>
    <w:uiPriority w:val="29"/>
    <w:qFormat/>
    <w:rsid w:val="00DF2A07"/>
    <w:pPr>
      <w:spacing w:line="360" w:lineRule="auto"/>
      <w:jc w:val="center"/>
    </w:pPr>
    <w:rPr>
      <w:iCs/>
      <w:color w:val="000000"/>
      <w:sz w:val="18"/>
    </w:rPr>
  </w:style>
  <w:style w:type="character" w:customStyle="1" w:styleId="Char2">
    <w:name w:val="引用 Char"/>
    <w:link w:val="aa"/>
    <w:uiPriority w:val="29"/>
    <w:rsid w:val="00DF2A07"/>
    <w:rPr>
      <w:rFonts w:ascii="Times New Roman" w:hAnsi="Times New Roman"/>
      <w:iCs/>
      <w:color w:val="000000"/>
      <w:sz w:val="18"/>
    </w:rPr>
  </w:style>
  <w:style w:type="character" w:customStyle="1" w:styleId="apple-converted-space">
    <w:name w:val="apple-converted-space"/>
    <w:basedOn w:val="a1"/>
    <w:rsid w:val="00C46EF1"/>
  </w:style>
  <w:style w:type="paragraph" w:customStyle="1" w:styleId="MTDisplayEquation">
    <w:name w:val="MTDisplayEquation"/>
    <w:basedOn w:val="a0"/>
    <w:next w:val="a0"/>
    <w:link w:val="MTDisplayEquationChar"/>
    <w:rsid w:val="00C46EF1"/>
    <w:pPr>
      <w:tabs>
        <w:tab w:val="center" w:pos="4536"/>
        <w:tab w:val="right" w:pos="8930"/>
      </w:tabs>
    </w:pPr>
  </w:style>
  <w:style w:type="character" w:customStyle="1" w:styleId="MTDisplayEquationChar">
    <w:name w:val="MTDisplayEquation Char"/>
    <w:link w:val="MTDisplayEquation"/>
    <w:rsid w:val="00C46EF1"/>
    <w:rPr>
      <w:rFonts w:ascii="Times New Roman" w:eastAsia="宋体" w:hAnsi="Times New Roman" w:cs="Times New Roman"/>
      <w:sz w:val="24"/>
    </w:rPr>
  </w:style>
  <w:style w:type="character" w:customStyle="1" w:styleId="MTEquationSection">
    <w:name w:val="MTEquationSection"/>
    <w:rsid w:val="00C46EF1"/>
    <w:rPr>
      <w:vanish w:val="0"/>
      <w:color w:val="FF0000"/>
    </w:rPr>
  </w:style>
  <w:style w:type="table" w:customStyle="1" w:styleId="mxl">
    <w:name w:val="mxl"/>
    <w:basedOn w:val="a2"/>
    <w:uiPriority w:val="99"/>
    <w:rsid w:val="00C46EF1"/>
    <w:rPr>
      <w:rFonts w:ascii="Times New Roman" w:hAnsi="Times New Roman"/>
      <w:sz w:val="24"/>
    </w:rPr>
    <w:tblPr>
      <w:tblBorders>
        <w:top w:val="single" w:sz="12" w:space="0" w:color="000000"/>
        <w:bottom w:val="single" w:sz="12" w:space="0" w:color="000000"/>
      </w:tblBorders>
    </w:tblPr>
  </w:style>
  <w:style w:type="paragraph" w:styleId="TOC">
    <w:name w:val="TOC Heading"/>
    <w:basedOn w:val="1"/>
    <w:next w:val="a0"/>
    <w:uiPriority w:val="39"/>
    <w:semiHidden/>
    <w:unhideWhenUsed/>
    <w:qFormat/>
    <w:rsid w:val="00C46EF1"/>
    <w:pPr>
      <w:widowControl/>
      <w:adjustRightInd/>
      <w:snapToGrid/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character" w:customStyle="1" w:styleId="7Char">
    <w:name w:val="标题 7 Char"/>
    <w:link w:val="7"/>
    <w:uiPriority w:val="9"/>
    <w:semiHidden/>
    <w:rsid w:val="00C46EF1"/>
    <w:rPr>
      <w:rFonts w:ascii="Times New Roman" w:eastAsia="宋体" w:hAnsi="Times New Roman" w:cs="Times New Roman"/>
      <w:b/>
      <w:bCs/>
      <w:sz w:val="24"/>
      <w:szCs w:val="24"/>
    </w:rPr>
  </w:style>
  <w:style w:type="character" w:styleId="ab">
    <w:name w:val="Hyperlink"/>
    <w:uiPriority w:val="99"/>
    <w:unhideWhenUsed/>
    <w:rsid w:val="00C46EF1"/>
    <w:rPr>
      <w:color w:val="0000FF"/>
      <w:u w:val="single"/>
    </w:rPr>
  </w:style>
  <w:style w:type="paragraph" w:styleId="ac">
    <w:name w:val="Subtitle"/>
    <w:aliases w:val="3级标题"/>
    <w:basedOn w:val="a0"/>
    <w:next w:val="a0"/>
    <w:link w:val="Char3"/>
    <w:uiPriority w:val="11"/>
    <w:qFormat/>
    <w:rsid w:val="00C46EF1"/>
    <w:pPr>
      <w:widowControl/>
      <w:numPr>
        <w:ilvl w:val="1"/>
      </w:numPr>
      <w:snapToGrid/>
      <w:spacing w:before="260" w:after="260" w:line="400" w:lineRule="exact"/>
      <w:ind w:firstLineChars="200" w:firstLine="200"/>
      <w:outlineLvl w:val="2"/>
    </w:pPr>
    <w:rPr>
      <w:b/>
      <w:iCs/>
      <w:spacing w:val="15"/>
      <w:kern w:val="0"/>
      <w:sz w:val="28"/>
      <w:szCs w:val="24"/>
      <w:lang w:eastAsia="en-US" w:bidi="en-US"/>
    </w:rPr>
  </w:style>
  <w:style w:type="character" w:customStyle="1" w:styleId="Char3">
    <w:name w:val="副标题 Char"/>
    <w:aliases w:val="3级标题 Char"/>
    <w:link w:val="ac"/>
    <w:uiPriority w:val="11"/>
    <w:rsid w:val="00C46EF1"/>
    <w:rPr>
      <w:rFonts w:ascii="Times New Roman" w:eastAsia="宋体" w:hAnsi="Times New Roman" w:cs="Times New Roman"/>
      <w:b/>
      <w:iCs/>
      <w:spacing w:val="15"/>
      <w:kern w:val="0"/>
      <w:sz w:val="28"/>
      <w:szCs w:val="24"/>
      <w:lang w:eastAsia="en-US" w:bidi="en-US"/>
    </w:rPr>
  </w:style>
  <w:style w:type="paragraph" w:customStyle="1" w:styleId="ad">
    <w:name w:val="公式"/>
    <w:basedOn w:val="a0"/>
    <w:link w:val="Char4"/>
    <w:qFormat/>
    <w:rsid w:val="00C46EF1"/>
    <w:pPr>
      <w:widowControl/>
      <w:tabs>
        <w:tab w:val="center" w:pos="4536"/>
        <w:tab w:val="right" w:pos="8931"/>
      </w:tabs>
      <w:adjustRightInd/>
      <w:snapToGrid/>
      <w:spacing w:line="240" w:lineRule="auto"/>
    </w:pPr>
    <w:rPr>
      <w:kern w:val="0"/>
      <w:szCs w:val="24"/>
      <w:lang w:bidi="en-US"/>
    </w:rPr>
  </w:style>
  <w:style w:type="character" w:customStyle="1" w:styleId="Char4">
    <w:name w:val="公式 Char"/>
    <w:link w:val="ad"/>
    <w:rsid w:val="00C46EF1"/>
    <w:rPr>
      <w:rFonts w:ascii="Times New Roman" w:eastAsia="宋体" w:hAnsi="Times New Roman" w:cs="Times New Roman"/>
      <w:kern w:val="0"/>
      <w:sz w:val="24"/>
      <w:szCs w:val="24"/>
      <w:lang w:bidi="en-US"/>
    </w:rPr>
  </w:style>
  <w:style w:type="paragraph" w:styleId="10">
    <w:name w:val="toc 1"/>
    <w:basedOn w:val="a0"/>
    <w:next w:val="a0"/>
    <w:autoRedefine/>
    <w:uiPriority w:val="39"/>
    <w:unhideWhenUsed/>
    <w:qFormat/>
    <w:rsid w:val="000C2F24"/>
    <w:pPr>
      <w:tabs>
        <w:tab w:val="right" w:leader="middleDot" w:pos="9072"/>
      </w:tabs>
      <w:ind w:firstLineChars="0" w:firstLine="0"/>
    </w:pPr>
    <w:rPr>
      <w:rFonts w:ascii="Calibri" w:hAnsi="Calibri" w:cs="Calibri"/>
      <w:b/>
      <w:bCs/>
      <w:sz w:val="20"/>
      <w:szCs w:val="20"/>
    </w:rPr>
  </w:style>
  <w:style w:type="paragraph" w:styleId="20">
    <w:name w:val="toc 2"/>
    <w:basedOn w:val="a0"/>
    <w:next w:val="a0"/>
    <w:autoRedefine/>
    <w:uiPriority w:val="39"/>
    <w:unhideWhenUsed/>
    <w:qFormat/>
    <w:rsid w:val="000C2F24"/>
    <w:pPr>
      <w:tabs>
        <w:tab w:val="left" w:pos="960"/>
        <w:tab w:val="right" w:leader="middleDot" w:pos="9072"/>
      </w:tabs>
      <w:ind w:firstLine="480"/>
    </w:pPr>
    <w:rPr>
      <w:rFonts w:ascii="Calibri" w:hAnsi="Calibri" w:cs="Calibri"/>
      <w:i/>
      <w:iCs/>
      <w:sz w:val="20"/>
      <w:szCs w:val="20"/>
    </w:rPr>
  </w:style>
  <w:style w:type="paragraph" w:styleId="30">
    <w:name w:val="toc 3"/>
    <w:aliases w:val="摘要"/>
    <w:basedOn w:val="a0"/>
    <w:next w:val="a0"/>
    <w:autoRedefine/>
    <w:uiPriority w:val="39"/>
    <w:unhideWhenUsed/>
    <w:rsid w:val="00933438"/>
    <w:pPr>
      <w:ind w:left="480"/>
    </w:pPr>
    <w:rPr>
      <w:rFonts w:ascii="Calibri" w:hAnsi="Calibri" w:cs="Calibri"/>
      <w:sz w:val="20"/>
      <w:szCs w:val="20"/>
    </w:rPr>
  </w:style>
  <w:style w:type="paragraph" w:styleId="40">
    <w:name w:val="toc 4"/>
    <w:basedOn w:val="a0"/>
    <w:next w:val="a0"/>
    <w:autoRedefine/>
    <w:uiPriority w:val="39"/>
    <w:unhideWhenUsed/>
    <w:rsid w:val="008D10BA"/>
    <w:pPr>
      <w:ind w:left="720"/>
    </w:pPr>
    <w:rPr>
      <w:rFonts w:ascii="Calibri" w:hAnsi="Calibri" w:cs="Calibri"/>
      <w:sz w:val="20"/>
      <w:szCs w:val="20"/>
    </w:rPr>
  </w:style>
  <w:style w:type="paragraph" w:styleId="50">
    <w:name w:val="toc 5"/>
    <w:basedOn w:val="a0"/>
    <w:next w:val="a0"/>
    <w:autoRedefine/>
    <w:uiPriority w:val="39"/>
    <w:unhideWhenUsed/>
    <w:rsid w:val="00C46EF1"/>
    <w:pPr>
      <w:ind w:left="960"/>
    </w:pPr>
    <w:rPr>
      <w:rFonts w:ascii="Calibri" w:hAnsi="Calibri" w:cs="Calibri"/>
      <w:sz w:val="20"/>
      <w:szCs w:val="20"/>
    </w:rPr>
  </w:style>
  <w:style w:type="paragraph" w:styleId="6">
    <w:name w:val="toc 6"/>
    <w:basedOn w:val="a0"/>
    <w:next w:val="a0"/>
    <w:autoRedefine/>
    <w:uiPriority w:val="39"/>
    <w:unhideWhenUsed/>
    <w:rsid w:val="00C46EF1"/>
    <w:pPr>
      <w:ind w:left="1200"/>
    </w:pPr>
    <w:rPr>
      <w:rFonts w:ascii="Calibri" w:hAnsi="Calibri" w:cs="Calibri"/>
      <w:sz w:val="20"/>
      <w:szCs w:val="20"/>
    </w:rPr>
  </w:style>
  <w:style w:type="paragraph" w:styleId="70">
    <w:name w:val="toc 7"/>
    <w:basedOn w:val="a0"/>
    <w:next w:val="a0"/>
    <w:autoRedefine/>
    <w:uiPriority w:val="39"/>
    <w:unhideWhenUsed/>
    <w:rsid w:val="00C46EF1"/>
    <w:pPr>
      <w:ind w:left="1440"/>
    </w:pPr>
    <w:rPr>
      <w:rFonts w:ascii="Calibri" w:hAnsi="Calibri" w:cs="Calibri"/>
      <w:sz w:val="20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C46EF1"/>
    <w:pPr>
      <w:ind w:left="1680"/>
    </w:pPr>
    <w:rPr>
      <w:rFonts w:ascii="Calibri" w:hAnsi="Calibri" w:cs="Calibri"/>
      <w:sz w:val="20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C46EF1"/>
    <w:pPr>
      <w:ind w:left="1920"/>
    </w:pPr>
    <w:rPr>
      <w:rFonts w:ascii="Calibri" w:hAnsi="Calibri" w:cs="Calibri"/>
      <w:sz w:val="20"/>
      <w:szCs w:val="20"/>
    </w:rPr>
  </w:style>
  <w:style w:type="paragraph" w:styleId="ae">
    <w:name w:val="Normal (Web)"/>
    <w:basedOn w:val="a0"/>
    <w:uiPriority w:val="99"/>
    <w:semiHidden/>
    <w:unhideWhenUsed/>
    <w:rsid w:val="00C46EF1"/>
    <w:rPr>
      <w:szCs w:val="24"/>
    </w:rPr>
  </w:style>
  <w:style w:type="paragraph" w:styleId="af">
    <w:name w:val="caption"/>
    <w:aliases w:val="图片下名称,cap"/>
    <w:basedOn w:val="a0"/>
    <w:next w:val="a0"/>
    <w:link w:val="Char5"/>
    <w:uiPriority w:val="35"/>
    <w:unhideWhenUsed/>
    <w:qFormat/>
    <w:rsid w:val="00642BA7"/>
    <w:pPr>
      <w:jc w:val="center"/>
    </w:pPr>
    <w:rPr>
      <w:sz w:val="21"/>
      <w:szCs w:val="20"/>
    </w:rPr>
  </w:style>
  <w:style w:type="character" w:customStyle="1" w:styleId="Char5">
    <w:name w:val="题注 Char"/>
    <w:aliases w:val="图片下名称 Char,cap Char"/>
    <w:link w:val="af"/>
    <w:uiPriority w:val="35"/>
    <w:rsid w:val="00642BA7"/>
    <w:rPr>
      <w:rFonts w:ascii="Times New Roman" w:eastAsia="宋体" w:hAnsi="Times New Roman" w:cs="Times New Roman"/>
      <w:szCs w:val="20"/>
    </w:rPr>
  </w:style>
  <w:style w:type="paragraph" w:styleId="af0">
    <w:name w:val="table of figures"/>
    <w:basedOn w:val="a0"/>
    <w:next w:val="a0"/>
    <w:uiPriority w:val="99"/>
    <w:unhideWhenUsed/>
    <w:rsid w:val="00C46EF1"/>
    <w:pPr>
      <w:ind w:left="480" w:hanging="480"/>
    </w:pPr>
    <w:rPr>
      <w:rFonts w:cs="Calibri"/>
      <w:bCs/>
      <w:szCs w:val="20"/>
    </w:rPr>
  </w:style>
  <w:style w:type="paragraph" w:styleId="af1">
    <w:name w:val="endnote text"/>
    <w:basedOn w:val="a0"/>
    <w:link w:val="Char6"/>
    <w:semiHidden/>
    <w:rsid w:val="00C46EF1"/>
    <w:pPr>
      <w:adjustRightInd/>
      <w:spacing w:line="240" w:lineRule="auto"/>
    </w:pPr>
    <w:rPr>
      <w:szCs w:val="24"/>
    </w:rPr>
  </w:style>
  <w:style w:type="character" w:customStyle="1" w:styleId="Char6">
    <w:name w:val="尾注文本 Char"/>
    <w:link w:val="af1"/>
    <w:semiHidden/>
    <w:rsid w:val="00C46EF1"/>
    <w:rPr>
      <w:rFonts w:ascii="Times New Roman" w:eastAsia="宋体" w:hAnsi="Times New Roman" w:cs="Times New Roman"/>
      <w:szCs w:val="24"/>
    </w:rPr>
  </w:style>
  <w:style w:type="paragraph" w:customStyle="1" w:styleId="11">
    <w:name w:val="样式 题注 + 段后: 1 行"/>
    <w:basedOn w:val="af"/>
    <w:rsid w:val="00C46EF1"/>
    <w:pPr>
      <w:keepNext/>
      <w:adjustRightInd/>
      <w:spacing w:afterLines="50" w:after="50"/>
    </w:pPr>
    <w:rPr>
      <w:rFonts w:cs="宋体"/>
      <w:sz w:val="18"/>
    </w:rPr>
  </w:style>
  <w:style w:type="paragraph" w:customStyle="1" w:styleId="21">
    <w:name w:val="样式 正文样式 + 首行缩进:  2 字符"/>
    <w:basedOn w:val="a0"/>
    <w:rsid w:val="00C46EF1"/>
    <w:pPr>
      <w:widowControl/>
      <w:adjustRightInd/>
      <w:snapToGrid/>
      <w:spacing w:before="60" w:after="60" w:line="400" w:lineRule="exact"/>
    </w:pPr>
    <w:rPr>
      <w:rFonts w:cs="宋体"/>
      <w:kern w:val="0"/>
      <w:szCs w:val="20"/>
      <w:lang w:eastAsia="en-US" w:bidi="en-US"/>
    </w:rPr>
  </w:style>
  <w:style w:type="paragraph" w:styleId="af2">
    <w:name w:val="Title"/>
    <w:basedOn w:val="a0"/>
    <w:next w:val="a0"/>
    <w:link w:val="Char7"/>
    <w:uiPriority w:val="10"/>
    <w:qFormat/>
    <w:rsid w:val="00573392"/>
    <w:pPr>
      <w:spacing w:beforeLines="50" w:before="50" w:afterLines="100" w:after="100"/>
      <w:ind w:left="74" w:hangingChars="74" w:hanging="74"/>
      <w:jc w:val="center"/>
      <w:outlineLvl w:val="0"/>
    </w:pPr>
    <w:rPr>
      <w:rFonts w:ascii="Cambria" w:eastAsia="黑体" w:hAnsi="Cambria"/>
      <w:b/>
      <w:bCs/>
      <w:sz w:val="32"/>
      <w:szCs w:val="32"/>
    </w:rPr>
  </w:style>
  <w:style w:type="character" w:customStyle="1" w:styleId="Char7">
    <w:name w:val="标题 Char"/>
    <w:link w:val="af2"/>
    <w:uiPriority w:val="10"/>
    <w:rsid w:val="00573392"/>
    <w:rPr>
      <w:rFonts w:ascii="Cambria" w:eastAsia="黑体" w:hAnsi="Cambria" w:cs="Times New Roman"/>
      <w:b/>
      <w:bCs/>
      <w:sz w:val="32"/>
      <w:szCs w:val="32"/>
    </w:rPr>
  </w:style>
  <w:style w:type="table" w:styleId="af3">
    <w:name w:val="Light Shading"/>
    <w:basedOn w:val="a2"/>
    <w:uiPriority w:val="60"/>
    <w:rsid w:val="00D000B4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af4">
    <w:name w:val="annotation reference"/>
    <w:uiPriority w:val="99"/>
    <w:semiHidden/>
    <w:unhideWhenUsed/>
    <w:rsid w:val="00426092"/>
    <w:rPr>
      <w:sz w:val="21"/>
      <w:szCs w:val="21"/>
    </w:rPr>
  </w:style>
  <w:style w:type="paragraph" w:styleId="af5">
    <w:name w:val="annotation text"/>
    <w:basedOn w:val="a0"/>
    <w:link w:val="Char8"/>
    <w:uiPriority w:val="99"/>
    <w:semiHidden/>
    <w:unhideWhenUsed/>
    <w:rsid w:val="00426092"/>
  </w:style>
  <w:style w:type="character" w:customStyle="1" w:styleId="Char8">
    <w:name w:val="批注文字 Char"/>
    <w:link w:val="af5"/>
    <w:uiPriority w:val="99"/>
    <w:semiHidden/>
    <w:rsid w:val="00426092"/>
    <w:rPr>
      <w:rFonts w:ascii="Times New Roman" w:eastAsia="宋体" w:hAnsi="Times New Roman" w:cs="Times New Roman"/>
      <w:sz w:val="24"/>
    </w:rPr>
  </w:style>
  <w:style w:type="paragraph" w:styleId="af6">
    <w:name w:val="annotation subject"/>
    <w:basedOn w:val="af5"/>
    <w:next w:val="af5"/>
    <w:link w:val="Char9"/>
    <w:uiPriority w:val="99"/>
    <w:semiHidden/>
    <w:unhideWhenUsed/>
    <w:rsid w:val="00426092"/>
    <w:rPr>
      <w:b/>
      <w:bCs/>
    </w:rPr>
  </w:style>
  <w:style w:type="character" w:customStyle="1" w:styleId="Char9">
    <w:name w:val="批注主题 Char"/>
    <w:link w:val="af6"/>
    <w:uiPriority w:val="99"/>
    <w:semiHidden/>
    <w:rsid w:val="00426092"/>
    <w:rPr>
      <w:rFonts w:ascii="Times New Roman" w:eastAsia="宋体" w:hAnsi="Times New Roman" w:cs="Times New Roman"/>
      <w:b/>
      <w:bCs/>
      <w:sz w:val="24"/>
    </w:rPr>
  </w:style>
  <w:style w:type="paragraph" w:customStyle="1" w:styleId="a">
    <w:name w:val="参考文献"/>
    <w:basedOn w:val="a0"/>
    <w:qFormat/>
    <w:rsid w:val="00B12371"/>
    <w:pPr>
      <w:numPr>
        <w:numId w:val="29"/>
      </w:numPr>
      <w:ind w:firstLineChars="0" w:firstLine="0"/>
    </w:pPr>
    <w:rPr>
      <w:sz w:val="21"/>
    </w:rPr>
  </w:style>
  <w:style w:type="character" w:customStyle="1" w:styleId="fontstyle11">
    <w:name w:val="fontstyle11"/>
    <w:rsid w:val="00415B19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Char10">
    <w:name w:val="页眉 Char1"/>
    <w:uiPriority w:val="99"/>
    <w:rsid w:val="001D41DE"/>
    <w:rPr>
      <w:rFonts w:eastAsia="宋体"/>
      <w:kern w:val="2"/>
      <w:sz w:val="18"/>
      <w:szCs w:val="18"/>
    </w:rPr>
  </w:style>
  <w:style w:type="table" w:styleId="af7">
    <w:name w:val="Light List"/>
    <w:basedOn w:val="a2"/>
    <w:uiPriority w:val="61"/>
    <w:rsid w:val="009B3682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5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5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5105;&#30340;&#25991;&#20214;\word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CF2D4E-0D53-4A7D-B5A4-A6F710CD3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word模板.dot</Template>
  <TotalTime>71</TotalTime>
  <Pages>2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wmf</dc:creator>
  <cp:lastModifiedBy>wmf</cp:lastModifiedBy>
  <cp:revision>9</cp:revision>
  <cp:lastPrinted>2017-06-01T12:29:00Z</cp:lastPrinted>
  <dcterms:created xsi:type="dcterms:W3CDTF">2019-07-31T14:27:00Z</dcterms:created>
  <dcterms:modified xsi:type="dcterms:W3CDTF">2019-07-31T22:59:00Z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true</vt:bool>
  </property>
  <property fmtid="{D5CDD505-2E9C-101B-9397-08002B2CF9AE}" pid="4" name="MTEquationNumber2">
    <vt:lpwstr>(#S1-#E1)</vt:lpwstr>
  </property>
  <property fmtid="{D5CDD505-2E9C-101B-9397-08002B2CF9AE}" pid="5" name="MTEquationSection">
    <vt:lpwstr>1</vt:lpwstr>
  </property>
</Properties>
</file>